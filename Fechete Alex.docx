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 /><Relationship Id="rId2" Type="http://schemas.openxmlformats.org/package/2006/relationships/metadata/core-properties" Target="docProps/core.xml" /><Relationship Id="rId1" Type="http://schemas.openxmlformats.org/officeDocument/2006/relationships/officeDocument" Target="word/document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BB6609" w:rsidRPr="00BC312A" w:rsidRDefault="00BB6609" w:rsidP="00BB6609">
      <w:pPr>
        <w:spacing w:after="0" w:line="360" w:lineRule="auto"/>
        <w:rPr>
          <w:rFonts w:ascii="Arial" w:hAnsi="Arial" w:cs="Arial"/>
          <w:sz w:val="36"/>
          <w:szCs w:val="36"/>
        </w:rPr>
      </w:pPr>
      <w:r w:rsidRPr="00BC312A">
        <w:rPr>
          <w:rFonts w:ascii="Arial" w:hAnsi="Arial" w:cs="Arial"/>
          <w:sz w:val="36"/>
          <w:szCs w:val="36"/>
          <w:lang w:val="en-US"/>
        </w:rPr>
        <w:t xml:space="preserve">Colegiul </w:t>
      </w:r>
      <w:r w:rsidR="005F6CD0" w:rsidRPr="00BC312A">
        <w:rPr>
          <w:rFonts w:ascii="Arial" w:hAnsi="Arial" w:cs="Arial"/>
          <w:sz w:val="36"/>
          <w:szCs w:val="36"/>
          <w:lang w:val="en-US"/>
        </w:rPr>
        <w:t>Tehnic Energetic</w:t>
      </w:r>
      <w:r w:rsidR="005F6CD0" w:rsidRPr="00BC312A">
        <w:rPr>
          <w:rFonts w:ascii="Arial" w:hAnsi="Arial" w:cs="Arial"/>
          <w:sz w:val="36"/>
          <w:szCs w:val="36"/>
        </w:rPr>
        <w:t xml:space="preserve"> Sibiu</w:t>
      </w:r>
    </w:p>
    <w:p w:rsidR="00BB6609" w:rsidRPr="00BC312A" w:rsidRDefault="00BB6609" w:rsidP="00BB6609">
      <w:pPr>
        <w:spacing w:after="0" w:line="360" w:lineRule="auto"/>
        <w:rPr>
          <w:rFonts w:ascii="Arial" w:hAnsi="Arial" w:cs="Arial"/>
        </w:rPr>
      </w:pPr>
    </w:p>
    <w:p w:rsidR="00BB6609" w:rsidRPr="00BC312A" w:rsidRDefault="00BB6609" w:rsidP="00BB6609">
      <w:pPr>
        <w:spacing w:after="0" w:line="360" w:lineRule="auto"/>
        <w:rPr>
          <w:rFonts w:ascii="Arial" w:hAnsi="Arial" w:cs="Arial"/>
        </w:rPr>
      </w:pPr>
    </w:p>
    <w:p w:rsidR="00BB6609" w:rsidRPr="00BC312A" w:rsidRDefault="00BB6609" w:rsidP="00BB6609">
      <w:pPr>
        <w:spacing w:after="0" w:line="360" w:lineRule="auto"/>
        <w:rPr>
          <w:rFonts w:ascii="Arial" w:hAnsi="Arial" w:cs="Arial"/>
        </w:rPr>
      </w:pPr>
    </w:p>
    <w:p w:rsidR="00BB6609" w:rsidRPr="00BC312A" w:rsidRDefault="00BB6609" w:rsidP="00BB6609">
      <w:pPr>
        <w:spacing w:after="0" w:line="360" w:lineRule="auto"/>
        <w:rPr>
          <w:rFonts w:ascii="Arial" w:hAnsi="Arial" w:cs="Arial"/>
        </w:rPr>
      </w:pPr>
    </w:p>
    <w:p w:rsidR="00BB6609" w:rsidRPr="00BC312A" w:rsidRDefault="00BB6609" w:rsidP="00BB6609">
      <w:pPr>
        <w:spacing w:after="0" w:line="360" w:lineRule="auto"/>
        <w:rPr>
          <w:rFonts w:ascii="Arial" w:hAnsi="Arial" w:cs="Arial"/>
        </w:rPr>
      </w:pPr>
    </w:p>
    <w:p w:rsidR="00341219" w:rsidRPr="00BC312A" w:rsidRDefault="00341219" w:rsidP="00BB6609">
      <w:pPr>
        <w:spacing w:after="0" w:line="360" w:lineRule="auto"/>
        <w:jc w:val="center"/>
        <w:rPr>
          <w:rFonts w:ascii="Arial" w:hAnsi="Arial" w:cs="Arial"/>
          <w:sz w:val="80"/>
          <w:szCs w:val="80"/>
        </w:rPr>
      </w:pPr>
      <w:r w:rsidRPr="00BC312A">
        <w:rPr>
          <w:rFonts w:ascii="Arial" w:hAnsi="Arial" w:cs="Arial"/>
          <w:sz w:val="80"/>
          <w:szCs w:val="80"/>
        </w:rPr>
        <w:t xml:space="preserve">Proiect </w:t>
      </w:r>
    </w:p>
    <w:p w:rsidR="00341219" w:rsidRPr="00BC312A" w:rsidRDefault="00341219" w:rsidP="00341219">
      <w:pPr>
        <w:spacing w:after="0"/>
        <w:jc w:val="center"/>
        <w:rPr>
          <w:rFonts w:ascii="Arial" w:hAnsi="Arial" w:cs="Arial"/>
          <w:sz w:val="36"/>
          <w:szCs w:val="36"/>
        </w:rPr>
      </w:pPr>
      <w:r w:rsidRPr="00BC312A">
        <w:rPr>
          <w:rFonts w:ascii="Arial" w:hAnsi="Arial" w:cs="Arial"/>
          <w:sz w:val="36"/>
          <w:szCs w:val="36"/>
        </w:rPr>
        <w:t>Examenul de atestare a competențelor profesionale a</w:t>
      </w:r>
    </w:p>
    <w:p w:rsidR="00341219" w:rsidRPr="00BC312A" w:rsidRDefault="00341219" w:rsidP="00341219">
      <w:pPr>
        <w:spacing w:after="0"/>
        <w:jc w:val="center"/>
        <w:rPr>
          <w:rFonts w:ascii="Arial" w:hAnsi="Arial" w:cs="Arial"/>
          <w:sz w:val="36"/>
          <w:szCs w:val="36"/>
        </w:rPr>
      </w:pPr>
      <w:r w:rsidRPr="00BC312A">
        <w:rPr>
          <w:rFonts w:ascii="Arial" w:hAnsi="Arial" w:cs="Arial"/>
          <w:sz w:val="36"/>
          <w:szCs w:val="36"/>
        </w:rPr>
        <w:t>absolvenților claselor de matematică-informatică si matematică-informatică, intensiv</w:t>
      </w:r>
    </w:p>
    <w:p w:rsidR="00341219" w:rsidRPr="00BC312A" w:rsidRDefault="00341219" w:rsidP="00341219">
      <w:pPr>
        <w:spacing w:after="0"/>
        <w:jc w:val="center"/>
        <w:rPr>
          <w:rFonts w:ascii="Arial" w:hAnsi="Arial" w:cs="Arial"/>
          <w:sz w:val="36"/>
          <w:szCs w:val="36"/>
        </w:rPr>
      </w:pPr>
      <w:r w:rsidRPr="00BC312A">
        <w:rPr>
          <w:rFonts w:ascii="Arial" w:hAnsi="Arial" w:cs="Arial"/>
          <w:sz w:val="36"/>
          <w:szCs w:val="36"/>
        </w:rPr>
        <w:t>informatică</w:t>
      </w:r>
    </w:p>
    <w:p w:rsidR="00341219" w:rsidRPr="00BC312A" w:rsidRDefault="00341219" w:rsidP="00341219">
      <w:pPr>
        <w:spacing w:after="0"/>
        <w:jc w:val="center"/>
        <w:rPr>
          <w:rFonts w:ascii="Arial" w:hAnsi="Arial" w:cs="Arial"/>
          <w:sz w:val="44"/>
          <w:szCs w:val="44"/>
        </w:rPr>
      </w:pPr>
    </w:p>
    <w:p w:rsidR="00341219" w:rsidRPr="00BC312A" w:rsidRDefault="00341219" w:rsidP="00341219">
      <w:pPr>
        <w:spacing w:after="0"/>
        <w:jc w:val="center"/>
        <w:rPr>
          <w:rFonts w:ascii="Arial" w:hAnsi="Arial" w:cs="Arial"/>
          <w:sz w:val="44"/>
          <w:szCs w:val="44"/>
        </w:rPr>
      </w:pPr>
    </w:p>
    <w:p w:rsidR="00BB6609" w:rsidRPr="00BC312A" w:rsidRDefault="00BB6609" w:rsidP="00341219">
      <w:pPr>
        <w:spacing w:after="0"/>
        <w:jc w:val="center"/>
        <w:rPr>
          <w:rFonts w:ascii="Arial" w:hAnsi="Arial" w:cs="Arial"/>
          <w:sz w:val="44"/>
          <w:szCs w:val="44"/>
        </w:rPr>
      </w:pPr>
      <w:r w:rsidRPr="00BC312A">
        <w:rPr>
          <w:rFonts w:ascii="Arial" w:hAnsi="Arial" w:cs="Arial"/>
          <w:sz w:val="44"/>
          <w:szCs w:val="44"/>
        </w:rPr>
        <w:t>Tema proiectului:</w:t>
      </w:r>
    </w:p>
    <w:p w:rsidR="00BB6609" w:rsidRPr="00BC312A" w:rsidRDefault="005B4B17" w:rsidP="00BB6609">
      <w:pPr>
        <w:spacing w:after="0" w:line="360" w:lineRule="auto"/>
        <w:jc w:val="center"/>
        <w:rPr>
          <w:rFonts w:ascii="Arial" w:hAnsi="Arial" w:cs="Arial"/>
          <w:i/>
          <w:sz w:val="44"/>
          <w:szCs w:val="44"/>
        </w:rPr>
      </w:pPr>
      <w:r w:rsidRPr="00BC312A">
        <w:rPr>
          <w:rFonts w:ascii="Arial" w:hAnsi="Arial" w:cs="Arial"/>
          <w:i/>
          <w:sz w:val="44"/>
          <w:szCs w:val="44"/>
        </w:rPr>
        <w:t xml:space="preserve">Pagină web: </w:t>
      </w:r>
      <w:r w:rsidR="00D97BA3">
        <w:rPr>
          <w:rFonts w:ascii="Arial" w:hAnsi="Arial" w:cs="Arial"/>
          <w:i/>
          <w:sz w:val="44"/>
          <w:szCs w:val="44"/>
        </w:rPr>
        <w:t>Cabana Tonivo</w:t>
      </w:r>
    </w:p>
    <w:p w:rsidR="00BB6609" w:rsidRPr="00BC312A" w:rsidRDefault="00BB6609" w:rsidP="00BB6609">
      <w:pPr>
        <w:spacing w:after="0" w:line="360" w:lineRule="auto"/>
        <w:rPr>
          <w:rFonts w:ascii="Arial" w:hAnsi="Arial" w:cs="Arial"/>
        </w:rPr>
      </w:pPr>
    </w:p>
    <w:p w:rsidR="00BB6609" w:rsidRPr="00BC312A" w:rsidRDefault="00BB6609" w:rsidP="00BB6609">
      <w:pPr>
        <w:spacing w:after="0" w:line="360" w:lineRule="auto"/>
        <w:rPr>
          <w:rFonts w:ascii="Arial" w:hAnsi="Arial" w:cs="Arial"/>
        </w:rPr>
      </w:pPr>
    </w:p>
    <w:p w:rsidR="00BB6609" w:rsidRPr="00BC312A" w:rsidRDefault="00BB6609" w:rsidP="00BB6609">
      <w:pPr>
        <w:spacing w:after="0" w:line="360" w:lineRule="auto"/>
        <w:rPr>
          <w:rFonts w:ascii="Arial" w:hAnsi="Arial" w:cs="Arial"/>
        </w:rPr>
      </w:pPr>
    </w:p>
    <w:p w:rsidR="00BB6609" w:rsidRPr="00BC312A" w:rsidRDefault="00BB6609" w:rsidP="00BB6609">
      <w:pPr>
        <w:spacing w:after="0" w:line="360" w:lineRule="auto"/>
        <w:rPr>
          <w:rFonts w:ascii="Arial" w:hAnsi="Arial" w:cs="Arial"/>
        </w:rPr>
      </w:pPr>
    </w:p>
    <w:p w:rsidR="00BB6609" w:rsidRPr="00BC312A" w:rsidRDefault="00BB6609" w:rsidP="00BB6609">
      <w:pPr>
        <w:spacing w:after="0" w:line="360" w:lineRule="auto"/>
        <w:rPr>
          <w:rFonts w:ascii="Arial" w:hAnsi="Arial" w:cs="Arial"/>
        </w:rPr>
      </w:pPr>
    </w:p>
    <w:p w:rsidR="00BB6609" w:rsidRPr="00BC312A" w:rsidRDefault="00BB6609" w:rsidP="00BB6609">
      <w:pPr>
        <w:spacing w:after="0" w:line="360" w:lineRule="auto"/>
        <w:rPr>
          <w:rFonts w:ascii="Arial" w:hAnsi="Arial" w:cs="Arial"/>
        </w:rPr>
      </w:pPr>
    </w:p>
    <w:p w:rsidR="00BB6609" w:rsidRPr="00BC312A" w:rsidRDefault="00BB6609" w:rsidP="00BB6609">
      <w:pPr>
        <w:spacing w:after="0" w:line="360" w:lineRule="auto"/>
        <w:rPr>
          <w:rFonts w:ascii="Arial" w:hAnsi="Arial" w:cs="Arial"/>
        </w:rPr>
      </w:pPr>
    </w:p>
    <w:p w:rsidR="00BB6609" w:rsidRPr="00BC312A" w:rsidRDefault="00BB6609" w:rsidP="00BB6609">
      <w:pPr>
        <w:tabs>
          <w:tab w:val="left" w:pos="5954"/>
        </w:tabs>
        <w:spacing w:after="0" w:line="360" w:lineRule="auto"/>
        <w:rPr>
          <w:rFonts w:ascii="Arial" w:hAnsi="Arial" w:cs="Arial"/>
          <w:sz w:val="36"/>
          <w:szCs w:val="36"/>
        </w:rPr>
      </w:pPr>
      <w:r w:rsidRPr="00BC312A">
        <w:rPr>
          <w:rFonts w:ascii="Arial" w:hAnsi="Arial" w:cs="Arial"/>
          <w:b/>
          <w:sz w:val="36"/>
          <w:szCs w:val="36"/>
        </w:rPr>
        <w:t>Elev</w:t>
      </w:r>
      <w:r w:rsidRPr="00BC312A">
        <w:rPr>
          <w:rFonts w:ascii="Arial" w:hAnsi="Arial" w:cs="Arial"/>
          <w:sz w:val="36"/>
          <w:szCs w:val="36"/>
        </w:rPr>
        <w:t>:</w:t>
      </w:r>
      <w:r w:rsidRPr="00BC312A">
        <w:rPr>
          <w:rFonts w:ascii="Arial" w:hAnsi="Arial" w:cs="Arial"/>
          <w:sz w:val="36"/>
          <w:szCs w:val="36"/>
        </w:rPr>
        <w:tab/>
      </w:r>
      <w:r w:rsidRPr="00BC312A">
        <w:rPr>
          <w:rFonts w:ascii="Arial" w:hAnsi="Arial" w:cs="Arial"/>
          <w:b/>
          <w:sz w:val="36"/>
          <w:szCs w:val="36"/>
        </w:rPr>
        <w:t>Prof. coordonator:</w:t>
      </w:r>
    </w:p>
    <w:p w:rsidR="00BB6609" w:rsidRPr="00BC312A" w:rsidRDefault="00D97BA3" w:rsidP="00BB6609">
      <w:pPr>
        <w:tabs>
          <w:tab w:val="left" w:pos="5954"/>
        </w:tabs>
        <w:spacing w:after="0" w:line="360" w:lineRule="auto"/>
        <w:rPr>
          <w:rFonts w:ascii="Arial" w:hAnsi="Arial" w:cs="Arial"/>
          <w:sz w:val="36"/>
          <w:szCs w:val="36"/>
        </w:rPr>
      </w:pPr>
      <w:r>
        <w:rPr>
          <w:rFonts w:ascii="Arial" w:hAnsi="Arial" w:cs="Arial"/>
          <w:sz w:val="36"/>
          <w:szCs w:val="36"/>
        </w:rPr>
        <w:t>Fechete Mihai-Alex</w:t>
      </w:r>
      <w:r w:rsidR="00BB6609" w:rsidRPr="00BC312A">
        <w:rPr>
          <w:rFonts w:ascii="Arial" w:hAnsi="Arial" w:cs="Arial"/>
          <w:sz w:val="36"/>
          <w:szCs w:val="36"/>
        </w:rPr>
        <w:tab/>
        <w:t>Popa Virginia</w:t>
      </w:r>
    </w:p>
    <w:p w:rsidR="00BB6609" w:rsidRPr="00BC312A" w:rsidRDefault="00BB6609" w:rsidP="00BB6609">
      <w:pPr>
        <w:tabs>
          <w:tab w:val="left" w:pos="5954"/>
        </w:tabs>
        <w:spacing w:after="0" w:line="360" w:lineRule="auto"/>
        <w:jc w:val="center"/>
        <w:rPr>
          <w:rFonts w:ascii="Arial" w:hAnsi="Arial" w:cs="Arial"/>
          <w:sz w:val="36"/>
          <w:szCs w:val="36"/>
        </w:rPr>
      </w:pPr>
    </w:p>
    <w:p w:rsidR="00207116" w:rsidRPr="00BC312A" w:rsidRDefault="00BB6609" w:rsidP="00207116">
      <w:pPr>
        <w:tabs>
          <w:tab w:val="left" w:pos="5954"/>
        </w:tabs>
        <w:spacing w:after="0" w:line="360" w:lineRule="auto"/>
        <w:jc w:val="center"/>
        <w:rPr>
          <w:rFonts w:ascii="Arial" w:hAnsi="Arial" w:cs="Arial"/>
          <w:sz w:val="36"/>
          <w:szCs w:val="36"/>
        </w:rPr>
        <w:sectPr w:rsidR="00207116" w:rsidRPr="00BC312A" w:rsidSect="00B0407A">
          <w:footerReference w:type="default" r:id="rId9"/>
          <w:pgSz w:w="11906" w:h="16838" w:code="9"/>
          <w:pgMar w:top="1134" w:right="1134" w:bottom="1134" w:left="1418" w:header="709" w:footer="709" w:gutter="0"/>
          <w:cols w:space="708"/>
          <w:docGrid w:linePitch="360"/>
        </w:sectPr>
      </w:pPr>
      <w:r w:rsidRPr="00BC312A">
        <w:rPr>
          <w:rFonts w:ascii="Arial" w:hAnsi="Arial" w:cs="Arial"/>
          <w:sz w:val="36"/>
          <w:szCs w:val="36"/>
        </w:rPr>
        <w:t>An şcolar 20</w:t>
      </w:r>
      <w:r w:rsidR="00341219" w:rsidRPr="00BC312A">
        <w:rPr>
          <w:rFonts w:ascii="Arial" w:hAnsi="Arial" w:cs="Arial"/>
          <w:sz w:val="36"/>
          <w:szCs w:val="36"/>
        </w:rPr>
        <w:t>22</w:t>
      </w:r>
      <w:r w:rsidR="005F6CD0" w:rsidRPr="00BC312A">
        <w:rPr>
          <w:rFonts w:ascii="Arial" w:hAnsi="Arial" w:cs="Arial"/>
          <w:sz w:val="36"/>
          <w:szCs w:val="36"/>
        </w:rPr>
        <w:t xml:space="preserve"> - 20</w:t>
      </w:r>
      <w:r w:rsidR="009F587F" w:rsidRPr="00BC312A">
        <w:rPr>
          <w:rFonts w:ascii="Arial" w:hAnsi="Arial" w:cs="Arial"/>
          <w:sz w:val="36"/>
          <w:szCs w:val="36"/>
        </w:rPr>
        <w:t>23</w:t>
      </w:r>
    </w:p>
    <w:p w:rsidR="00BB6609" w:rsidRPr="00BC312A" w:rsidRDefault="00BB6609" w:rsidP="00207116">
      <w:pPr>
        <w:tabs>
          <w:tab w:val="left" w:pos="5954"/>
        </w:tabs>
        <w:spacing w:after="0" w:line="360" w:lineRule="auto"/>
        <w:jc w:val="center"/>
        <w:rPr>
          <w:rFonts w:ascii="Arial" w:hAnsi="Arial" w:cs="Arial"/>
        </w:rPr>
      </w:pPr>
    </w:p>
    <w:p w:rsidR="00B1244A" w:rsidRPr="00BC312A" w:rsidRDefault="00B1244A">
      <w:pPr>
        <w:rPr>
          <w:rFonts w:ascii="Arial" w:hAnsi="Arial" w:cs="Arial"/>
          <w:b/>
          <w:sz w:val="44"/>
          <w:szCs w:val="44"/>
        </w:rPr>
      </w:pPr>
      <w:r w:rsidRPr="00BC312A">
        <w:rPr>
          <w:rFonts w:ascii="Arial" w:hAnsi="Arial" w:cs="Arial"/>
          <w:b/>
          <w:sz w:val="44"/>
          <w:szCs w:val="44"/>
        </w:rPr>
        <w:t>Cuprins</w:t>
      </w:r>
    </w:p>
    <w:sdt>
      <w:sdtPr>
        <w:rPr>
          <w:rFonts w:ascii="Arial" w:eastAsiaTheme="minorHAnsi" w:hAnsi="Arial" w:cs="Arial"/>
          <w:b w:val="0"/>
          <w:bCs w:val="0"/>
          <w:color w:val="auto"/>
          <w:sz w:val="22"/>
          <w:szCs w:val="22"/>
          <w:lang w:val="ro-RO"/>
        </w:rPr>
        <w:id w:val="1753561"/>
        <w:docPartObj>
          <w:docPartGallery w:val="Table of Contents"/>
          <w:docPartUnique/>
        </w:docPartObj>
      </w:sdtPr>
      <w:sdtEndPr/>
      <w:sdtContent>
        <w:p w:rsidR="00B1244A" w:rsidRPr="00BC312A" w:rsidRDefault="00B1244A" w:rsidP="00851B70">
          <w:pPr>
            <w:pStyle w:val="TOCHeading"/>
            <w:spacing w:line="360" w:lineRule="auto"/>
            <w:rPr>
              <w:rFonts w:ascii="Arial" w:hAnsi="Arial" w:cs="Arial"/>
            </w:rPr>
          </w:pPr>
        </w:p>
        <w:p w:rsidR="00747A56" w:rsidRPr="00D36644" w:rsidRDefault="00B1244A">
          <w:pPr>
            <w:pStyle w:val="TOC1"/>
            <w:tabs>
              <w:tab w:val="right" w:leader="dot" w:pos="9344"/>
            </w:tabs>
            <w:rPr>
              <w:rFonts w:ascii="Arial" w:eastAsiaTheme="minorEastAsia" w:hAnsi="Arial" w:cs="Arial"/>
              <w:noProof/>
              <w:sz w:val="28"/>
              <w:szCs w:val="28"/>
              <w:lang w:val="en-US"/>
            </w:rPr>
          </w:pPr>
          <w:r w:rsidRPr="00D36644">
            <w:rPr>
              <w:rFonts w:ascii="Arial" w:hAnsi="Arial" w:cs="Arial"/>
              <w:sz w:val="28"/>
              <w:szCs w:val="28"/>
            </w:rPr>
            <w:fldChar w:fldCharType="begin"/>
          </w:r>
          <w:r w:rsidRPr="00D36644">
            <w:rPr>
              <w:rFonts w:ascii="Arial" w:hAnsi="Arial" w:cs="Arial"/>
              <w:sz w:val="28"/>
              <w:szCs w:val="28"/>
            </w:rPr>
            <w:instrText xml:space="preserve"> TOC \o "1-3" \h \z \u </w:instrText>
          </w:r>
          <w:r w:rsidRPr="00D36644">
            <w:rPr>
              <w:rFonts w:ascii="Arial" w:hAnsi="Arial" w:cs="Arial"/>
              <w:sz w:val="28"/>
              <w:szCs w:val="28"/>
            </w:rPr>
            <w:fldChar w:fldCharType="separate"/>
          </w:r>
          <w:hyperlink w:anchor="_Toc129693803" w:history="1">
            <w:r w:rsidR="00747A56" w:rsidRPr="00D36644">
              <w:rPr>
                <w:rStyle w:val="Hyperlink"/>
                <w:rFonts w:ascii="Arial" w:hAnsi="Arial" w:cs="Arial"/>
                <w:noProof/>
                <w:sz w:val="28"/>
                <w:szCs w:val="28"/>
              </w:rPr>
              <w:t>Argument</w:t>
            </w:r>
            <w:r w:rsidR="00747A56" w:rsidRPr="00D36644">
              <w:rPr>
                <w:rFonts w:ascii="Arial" w:hAnsi="Arial" w:cs="Arial"/>
                <w:noProof/>
                <w:webHidden/>
                <w:sz w:val="28"/>
                <w:szCs w:val="28"/>
              </w:rPr>
              <w:tab/>
            </w:r>
            <w:r w:rsidR="00747A56" w:rsidRPr="00D36644">
              <w:rPr>
                <w:rFonts w:ascii="Arial" w:hAnsi="Arial" w:cs="Arial"/>
                <w:noProof/>
                <w:webHidden/>
                <w:sz w:val="28"/>
                <w:szCs w:val="28"/>
              </w:rPr>
              <w:fldChar w:fldCharType="begin"/>
            </w:r>
            <w:r w:rsidR="00747A56" w:rsidRPr="00D36644">
              <w:rPr>
                <w:rFonts w:ascii="Arial" w:hAnsi="Arial" w:cs="Arial"/>
                <w:noProof/>
                <w:webHidden/>
                <w:sz w:val="28"/>
                <w:szCs w:val="28"/>
              </w:rPr>
              <w:instrText xml:space="preserve"> PAGEREF _Toc129693803 \h </w:instrText>
            </w:r>
            <w:r w:rsidR="00747A56" w:rsidRPr="00D36644">
              <w:rPr>
                <w:rFonts w:ascii="Arial" w:hAnsi="Arial" w:cs="Arial"/>
                <w:noProof/>
                <w:webHidden/>
                <w:sz w:val="28"/>
                <w:szCs w:val="28"/>
              </w:rPr>
            </w:r>
            <w:r w:rsidR="00747A56" w:rsidRPr="00D36644">
              <w:rPr>
                <w:rFonts w:ascii="Arial" w:hAnsi="Arial" w:cs="Arial"/>
                <w:noProof/>
                <w:webHidden/>
                <w:sz w:val="28"/>
                <w:szCs w:val="28"/>
              </w:rPr>
              <w:fldChar w:fldCharType="separate"/>
            </w:r>
            <w:r w:rsidR="0094194C">
              <w:rPr>
                <w:rFonts w:ascii="Arial" w:hAnsi="Arial" w:cs="Arial"/>
                <w:noProof/>
                <w:webHidden/>
                <w:sz w:val="28"/>
                <w:szCs w:val="28"/>
              </w:rPr>
              <w:t>3</w:t>
            </w:r>
            <w:r w:rsidR="00747A56" w:rsidRPr="00D36644">
              <w:rPr>
                <w:rFonts w:ascii="Arial" w:hAnsi="Arial" w:cs="Arial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747A56" w:rsidRPr="00D36644" w:rsidRDefault="00EF6CF4">
          <w:pPr>
            <w:pStyle w:val="TOC1"/>
            <w:tabs>
              <w:tab w:val="right" w:leader="dot" w:pos="9344"/>
            </w:tabs>
            <w:rPr>
              <w:rFonts w:ascii="Arial" w:eastAsiaTheme="minorEastAsia" w:hAnsi="Arial" w:cs="Arial"/>
              <w:noProof/>
              <w:sz w:val="28"/>
              <w:szCs w:val="28"/>
              <w:lang w:val="en-US"/>
            </w:rPr>
          </w:pPr>
          <w:hyperlink w:anchor="_Toc129693804" w:history="1">
            <w:r w:rsidR="00747A56" w:rsidRPr="00D36644">
              <w:rPr>
                <w:rStyle w:val="Hyperlink"/>
                <w:rFonts w:ascii="Arial" w:hAnsi="Arial" w:cs="Arial"/>
                <w:noProof/>
                <w:sz w:val="28"/>
                <w:szCs w:val="28"/>
              </w:rPr>
              <w:t>Prezentare proiect</w:t>
            </w:r>
            <w:r w:rsidR="00747A56" w:rsidRPr="00D36644">
              <w:rPr>
                <w:rFonts w:ascii="Arial" w:hAnsi="Arial" w:cs="Arial"/>
                <w:noProof/>
                <w:webHidden/>
                <w:sz w:val="28"/>
                <w:szCs w:val="28"/>
              </w:rPr>
              <w:tab/>
            </w:r>
            <w:r w:rsidR="00747A56" w:rsidRPr="00D36644">
              <w:rPr>
                <w:rFonts w:ascii="Arial" w:hAnsi="Arial" w:cs="Arial"/>
                <w:noProof/>
                <w:webHidden/>
                <w:sz w:val="28"/>
                <w:szCs w:val="28"/>
              </w:rPr>
              <w:fldChar w:fldCharType="begin"/>
            </w:r>
            <w:r w:rsidR="00747A56" w:rsidRPr="00D36644">
              <w:rPr>
                <w:rFonts w:ascii="Arial" w:hAnsi="Arial" w:cs="Arial"/>
                <w:noProof/>
                <w:webHidden/>
                <w:sz w:val="28"/>
                <w:szCs w:val="28"/>
              </w:rPr>
              <w:instrText xml:space="preserve"> PAGEREF _Toc129693804 \h </w:instrText>
            </w:r>
            <w:r w:rsidR="00747A56" w:rsidRPr="00D36644">
              <w:rPr>
                <w:rFonts w:ascii="Arial" w:hAnsi="Arial" w:cs="Arial"/>
                <w:noProof/>
                <w:webHidden/>
                <w:sz w:val="28"/>
                <w:szCs w:val="28"/>
              </w:rPr>
            </w:r>
            <w:r w:rsidR="00747A56" w:rsidRPr="00D36644">
              <w:rPr>
                <w:rFonts w:ascii="Arial" w:hAnsi="Arial" w:cs="Arial"/>
                <w:noProof/>
                <w:webHidden/>
                <w:sz w:val="28"/>
                <w:szCs w:val="28"/>
              </w:rPr>
              <w:fldChar w:fldCharType="separate"/>
            </w:r>
            <w:r w:rsidR="0094194C">
              <w:rPr>
                <w:rFonts w:ascii="Arial" w:hAnsi="Arial" w:cs="Arial"/>
                <w:noProof/>
                <w:webHidden/>
                <w:sz w:val="28"/>
                <w:szCs w:val="28"/>
              </w:rPr>
              <w:t>4</w:t>
            </w:r>
            <w:r w:rsidR="00747A56" w:rsidRPr="00D36644">
              <w:rPr>
                <w:rFonts w:ascii="Arial" w:hAnsi="Arial" w:cs="Arial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747A56" w:rsidRPr="00D36644" w:rsidRDefault="00EF6CF4">
          <w:pPr>
            <w:pStyle w:val="TOC1"/>
            <w:tabs>
              <w:tab w:val="right" w:leader="dot" w:pos="9344"/>
            </w:tabs>
            <w:rPr>
              <w:rFonts w:ascii="Arial" w:eastAsiaTheme="minorEastAsia" w:hAnsi="Arial" w:cs="Arial"/>
              <w:noProof/>
              <w:sz w:val="28"/>
              <w:szCs w:val="28"/>
              <w:lang w:val="en-US"/>
            </w:rPr>
          </w:pPr>
          <w:hyperlink w:anchor="_Toc129693805" w:history="1">
            <w:r w:rsidR="00747A56" w:rsidRPr="00D36644">
              <w:rPr>
                <w:rStyle w:val="Hyperlink"/>
                <w:rFonts w:ascii="Arial" w:hAnsi="Arial" w:cs="Arial"/>
                <w:noProof/>
                <w:sz w:val="28"/>
                <w:szCs w:val="28"/>
              </w:rPr>
              <w:t>Programe utilizate.</w:t>
            </w:r>
            <w:r w:rsidR="00747A56" w:rsidRPr="00D36644">
              <w:rPr>
                <w:rFonts w:ascii="Arial" w:hAnsi="Arial" w:cs="Arial"/>
                <w:noProof/>
                <w:webHidden/>
                <w:sz w:val="28"/>
                <w:szCs w:val="28"/>
              </w:rPr>
              <w:tab/>
            </w:r>
            <w:r w:rsidR="0094194C">
              <w:rPr>
                <w:rFonts w:ascii="Arial" w:hAnsi="Arial" w:cs="Arial"/>
                <w:noProof/>
                <w:webHidden/>
                <w:sz w:val="28"/>
                <w:szCs w:val="28"/>
              </w:rPr>
              <w:t>10</w:t>
            </w:r>
          </w:hyperlink>
        </w:p>
        <w:p w:rsidR="00747A56" w:rsidRPr="00D36644" w:rsidRDefault="00E552AA">
          <w:pPr>
            <w:pStyle w:val="TOC1"/>
            <w:tabs>
              <w:tab w:val="right" w:leader="dot" w:pos="9344"/>
            </w:tabs>
            <w:rPr>
              <w:rFonts w:ascii="Arial" w:eastAsiaTheme="minorEastAsia" w:hAnsi="Arial" w:cs="Arial"/>
              <w:noProof/>
              <w:sz w:val="28"/>
              <w:szCs w:val="28"/>
              <w:lang w:val="en-US"/>
            </w:rPr>
          </w:pPr>
          <w:hyperlink w:anchor="_Toc129693806" w:history="1">
            <w:r w:rsidR="00747A56" w:rsidRPr="00D36644">
              <w:rPr>
                <w:rStyle w:val="Hyperlink"/>
                <w:rFonts w:ascii="Arial" w:hAnsi="Arial" w:cs="Arial"/>
                <w:noProof/>
                <w:sz w:val="28"/>
                <w:szCs w:val="28"/>
              </w:rPr>
              <w:t>Concluzii</w:t>
            </w:r>
            <w:r w:rsidR="00747A56" w:rsidRPr="00D36644">
              <w:rPr>
                <w:rFonts w:ascii="Arial" w:hAnsi="Arial" w:cs="Arial"/>
                <w:noProof/>
                <w:webHidden/>
                <w:sz w:val="28"/>
                <w:szCs w:val="28"/>
              </w:rPr>
              <w:tab/>
            </w:r>
            <w:r w:rsidR="00747A56" w:rsidRPr="00D36644">
              <w:rPr>
                <w:rFonts w:ascii="Arial" w:hAnsi="Arial" w:cs="Arial"/>
                <w:noProof/>
                <w:webHidden/>
                <w:sz w:val="28"/>
                <w:szCs w:val="28"/>
              </w:rPr>
              <w:fldChar w:fldCharType="begin"/>
            </w:r>
            <w:r w:rsidR="00747A56" w:rsidRPr="00D36644">
              <w:rPr>
                <w:rFonts w:ascii="Arial" w:hAnsi="Arial" w:cs="Arial"/>
                <w:noProof/>
                <w:webHidden/>
                <w:sz w:val="28"/>
                <w:szCs w:val="28"/>
              </w:rPr>
              <w:instrText xml:space="preserve"> PAGEREF _Toc129693806 \h </w:instrText>
            </w:r>
            <w:r w:rsidR="00747A56" w:rsidRPr="00D36644">
              <w:rPr>
                <w:rFonts w:ascii="Arial" w:hAnsi="Arial" w:cs="Arial"/>
                <w:noProof/>
                <w:webHidden/>
                <w:sz w:val="28"/>
                <w:szCs w:val="28"/>
              </w:rPr>
            </w:r>
            <w:r w:rsidR="00747A56" w:rsidRPr="00D36644">
              <w:rPr>
                <w:rFonts w:ascii="Arial" w:hAnsi="Arial" w:cs="Arial"/>
                <w:noProof/>
                <w:webHidden/>
                <w:sz w:val="28"/>
                <w:szCs w:val="28"/>
              </w:rPr>
              <w:fldChar w:fldCharType="separate"/>
            </w:r>
            <w:r w:rsidR="0094194C">
              <w:rPr>
                <w:rFonts w:ascii="Arial" w:hAnsi="Arial" w:cs="Arial"/>
                <w:noProof/>
                <w:webHidden/>
                <w:sz w:val="28"/>
                <w:szCs w:val="28"/>
              </w:rPr>
              <w:t>11</w:t>
            </w:r>
            <w:r w:rsidR="00747A56" w:rsidRPr="00D36644">
              <w:rPr>
                <w:rFonts w:ascii="Arial" w:hAnsi="Arial" w:cs="Arial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747A56" w:rsidRPr="00D36644" w:rsidRDefault="00EF6CF4">
          <w:pPr>
            <w:pStyle w:val="TOC1"/>
            <w:tabs>
              <w:tab w:val="right" w:leader="dot" w:pos="9344"/>
            </w:tabs>
            <w:rPr>
              <w:rFonts w:ascii="Arial" w:eastAsiaTheme="minorEastAsia" w:hAnsi="Arial" w:cs="Arial"/>
              <w:noProof/>
              <w:sz w:val="28"/>
              <w:szCs w:val="28"/>
              <w:lang w:val="en-US"/>
            </w:rPr>
          </w:pPr>
          <w:hyperlink w:anchor="_Toc129693807" w:history="1">
            <w:r w:rsidR="00747A56" w:rsidRPr="00D36644">
              <w:rPr>
                <w:rStyle w:val="Hyperlink"/>
                <w:rFonts w:ascii="Arial" w:hAnsi="Arial" w:cs="Arial"/>
                <w:noProof/>
                <w:sz w:val="28"/>
                <w:szCs w:val="28"/>
              </w:rPr>
              <w:t>Bibliografie</w:t>
            </w:r>
            <w:r w:rsidR="00747A56" w:rsidRPr="00D36644">
              <w:rPr>
                <w:rFonts w:ascii="Arial" w:hAnsi="Arial" w:cs="Arial"/>
                <w:noProof/>
                <w:webHidden/>
                <w:sz w:val="28"/>
                <w:szCs w:val="28"/>
              </w:rPr>
              <w:tab/>
            </w:r>
            <w:r w:rsidR="00747A56" w:rsidRPr="00D36644">
              <w:rPr>
                <w:rFonts w:ascii="Arial" w:hAnsi="Arial" w:cs="Arial"/>
                <w:noProof/>
                <w:webHidden/>
                <w:sz w:val="28"/>
                <w:szCs w:val="28"/>
              </w:rPr>
              <w:fldChar w:fldCharType="begin"/>
            </w:r>
            <w:r w:rsidR="00747A56" w:rsidRPr="00D36644">
              <w:rPr>
                <w:rFonts w:ascii="Arial" w:hAnsi="Arial" w:cs="Arial"/>
                <w:noProof/>
                <w:webHidden/>
                <w:sz w:val="28"/>
                <w:szCs w:val="28"/>
              </w:rPr>
              <w:instrText xml:space="preserve"> PAGEREF _Toc129693807 \h </w:instrText>
            </w:r>
            <w:r w:rsidR="00747A56" w:rsidRPr="00D36644">
              <w:rPr>
                <w:rFonts w:ascii="Arial" w:hAnsi="Arial" w:cs="Arial"/>
                <w:noProof/>
                <w:webHidden/>
                <w:sz w:val="28"/>
                <w:szCs w:val="28"/>
              </w:rPr>
            </w:r>
            <w:r w:rsidR="00747A56" w:rsidRPr="00D36644">
              <w:rPr>
                <w:rFonts w:ascii="Arial" w:hAnsi="Arial" w:cs="Arial"/>
                <w:noProof/>
                <w:webHidden/>
                <w:sz w:val="28"/>
                <w:szCs w:val="28"/>
              </w:rPr>
              <w:fldChar w:fldCharType="separate"/>
            </w:r>
            <w:r w:rsidR="0094194C">
              <w:rPr>
                <w:rFonts w:ascii="Arial" w:hAnsi="Arial" w:cs="Arial"/>
                <w:noProof/>
                <w:webHidden/>
                <w:sz w:val="28"/>
                <w:szCs w:val="28"/>
              </w:rPr>
              <w:t>12</w:t>
            </w:r>
            <w:r w:rsidR="00747A56" w:rsidRPr="00D36644">
              <w:rPr>
                <w:rFonts w:ascii="Arial" w:hAnsi="Arial" w:cs="Arial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B1244A" w:rsidRPr="00BC312A" w:rsidRDefault="00B1244A" w:rsidP="00851B70">
          <w:pPr>
            <w:spacing w:line="360" w:lineRule="auto"/>
            <w:rPr>
              <w:rFonts w:ascii="Arial" w:hAnsi="Arial" w:cs="Arial"/>
            </w:rPr>
          </w:pPr>
          <w:r w:rsidRPr="00D36644">
            <w:rPr>
              <w:rFonts w:ascii="Arial" w:hAnsi="Arial" w:cs="Arial"/>
              <w:sz w:val="28"/>
              <w:szCs w:val="28"/>
            </w:rPr>
            <w:fldChar w:fldCharType="end"/>
          </w:r>
        </w:p>
      </w:sdtContent>
    </w:sdt>
    <w:p w:rsidR="00B1244A" w:rsidRPr="00BC312A" w:rsidRDefault="00B1244A">
      <w:pPr>
        <w:rPr>
          <w:rFonts w:ascii="Arial" w:hAnsi="Arial" w:cs="Arial"/>
          <w:sz w:val="28"/>
          <w:szCs w:val="28"/>
        </w:rPr>
      </w:pPr>
    </w:p>
    <w:p w:rsidR="00B1244A" w:rsidRPr="00BC312A" w:rsidRDefault="00B1244A">
      <w:pPr>
        <w:rPr>
          <w:rFonts w:ascii="Arial" w:hAnsi="Arial" w:cs="Arial"/>
        </w:rPr>
      </w:pPr>
      <w:r w:rsidRPr="00BC312A">
        <w:rPr>
          <w:rFonts w:ascii="Arial" w:hAnsi="Arial" w:cs="Arial"/>
        </w:rPr>
        <w:br w:type="page"/>
      </w:r>
    </w:p>
    <w:p w:rsidR="00BB6609" w:rsidRPr="00BC312A" w:rsidRDefault="00BB6609" w:rsidP="00B1244A">
      <w:pPr>
        <w:pStyle w:val="Capitol"/>
        <w:rPr>
          <w:rFonts w:ascii="Arial" w:hAnsi="Arial" w:cs="Arial"/>
        </w:rPr>
      </w:pPr>
      <w:bookmarkStart w:id="0" w:name="_Toc129693803"/>
      <w:r w:rsidRPr="00BC312A">
        <w:rPr>
          <w:rFonts w:ascii="Arial" w:hAnsi="Arial" w:cs="Arial"/>
        </w:rPr>
        <w:lastRenderedPageBreak/>
        <w:t>Argument</w:t>
      </w:r>
      <w:bookmarkEnd w:id="0"/>
    </w:p>
    <w:p w:rsidR="00BB6609" w:rsidRDefault="00020974" w:rsidP="00851B70">
      <w:pPr>
        <w:jc w:val="both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ab/>
      </w:r>
    </w:p>
    <w:p w:rsidR="0056473F" w:rsidRDefault="00020974" w:rsidP="00E938B9">
      <w:pPr>
        <w:jc w:val="both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ab/>
        <w:t xml:space="preserve">Am ales această temă pentru </w:t>
      </w:r>
      <w:r w:rsidR="003218C2">
        <w:rPr>
          <w:rFonts w:ascii="Arial" w:hAnsi="Arial" w:cs="Arial"/>
          <w:sz w:val="28"/>
          <w:szCs w:val="28"/>
        </w:rPr>
        <w:t>proiectul meu de atestat</w:t>
      </w:r>
      <w:r>
        <w:rPr>
          <w:rFonts w:ascii="Arial" w:hAnsi="Arial" w:cs="Arial"/>
          <w:sz w:val="28"/>
          <w:szCs w:val="28"/>
        </w:rPr>
        <w:t>,</w:t>
      </w:r>
      <w:r w:rsidR="00D97BA3">
        <w:rPr>
          <w:rFonts w:ascii="Arial" w:hAnsi="Arial" w:cs="Arial"/>
          <w:sz w:val="28"/>
          <w:szCs w:val="28"/>
        </w:rPr>
        <w:t xml:space="preserve"> </w:t>
      </w:r>
      <w:r w:rsidR="00921B4C">
        <w:rPr>
          <w:rFonts w:ascii="Arial" w:hAnsi="Arial" w:cs="Arial"/>
          <w:sz w:val="28"/>
          <w:szCs w:val="28"/>
        </w:rPr>
        <w:t xml:space="preserve">deoarece mereu </w:t>
      </w:r>
      <w:r w:rsidR="00D97BA3">
        <w:rPr>
          <w:rFonts w:ascii="Arial" w:hAnsi="Arial" w:cs="Arial"/>
          <w:sz w:val="28"/>
          <w:szCs w:val="28"/>
        </w:rPr>
        <w:t xml:space="preserve">mi-am dorit </w:t>
      </w:r>
      <w:r w:rsidR="00921B4C">
        <w:rPr>
          <w:rFonts w:ascii="Arial" w:hAnsi="Arial" w:cs="Arial"/>
          <w:sz w:val="28"/>
          <w:szCs w:val="28"/>
        </w:rPr>
        <w:t>să</w:t>
      </w:r>
      <w:r w:rsidR="00D97BA3">
        <w:rPr>
          <w:rFonts w:ascii="Arial" w:hAnsi="Arial" w:cs="Arial"/>
          <w:sz w:val="28"/>
          <w:szCs w:val="28"/>
        </w:rPr>
        <w:t xml:space="preserve"> am o cabana in padure, iar prin i</w:t>
      </w:r>
      <w:r w:rsidR="00921B4C">
        <w:rPr>
          <w:rFonts w:ascii="Arial" w:hAnsi="Arial" w:cs="Arial"/>
          <w:sz w:val="28"/>
          <w:szCs w:val="28"/>
        </w:rPr>
        <w:t>n</w:t>
      </w:r>
      <w:r w:rsidR="00D97BA3">
        <w:rPr>
          <w:rFonts w:ascii="Arial" w:hAnsi="Arial" w:cs="Arial"/>
          <w:sz w:val="28"/>
          <w:szCs w:val="28"/>
        </w:rPr>
        <w:t>termediul site-ului pot oferi si altor oameni sansa de a se putea relaxa in natura si sansa de a scapa de galagia oraselor.</w:t>
      </w:r>
    </w:p>
    <w:p w:rsidR="008B5217" w:rsidRDefault="008B5217" w:rsidP="00E938B9">
      <w:pPr>
        <w:jc w:val="both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Consider ca un site web este un mijloc potrivit pentru </w:t>
      </w:r>
      <w:r w:rsidR="00754845">
        <w:rPr>
          <w:rFonts w:ascii="Arial" w:hAnsi="Arial" w:cs="Arial"/>
          <w:sz w:val="28"/>
          <w:szCs w:val="28"/>
        </w:rPr>
        <w:t xml:space="preserve">a-ți face cunoscută afacerea ta,  iar în domeniul turistic </w:t>
      </w:r>
      <w:r w:rsidR="001977CB">
        <w:rPr>
          <w:rFonts w:ascii="Arial" w:hAnsi="Arial" w:cs="Arial"/>
          <w:sz w:val="28"/>
          <w:szCs w:val="28"/>
        </w:rPr>
        <w:t>este cu atât mai important</w:t>
      </w:r>
      <w:r w:rsidR="006455F9">
        <w:rPr>
          <w:rFonts w:ascii="Arial" w:hAnsi="Arial" w:cs="Arial"/>
          <w:sz w:val="28"/>
          <w:szCs w:val="28"/>
        </w:rPr>
        <w:t xml:space="preserve">. Pe un site al unui </w:t>
      </w:r>
      <w:r w:rsidR="00B913C0">
        <w:rPr>
          <w:rFonts w:ascii="Arial" w:hAnsi="Arial" w:cs="Arial"/>
          <w:sz w:val="28"/>
          <w:szCs w:val="28"/>
        </w:rPr>
        <w:t xml:space="preserve">hotel/ cabana se pot vizualiza imagini cu </w:t>
      </w:r>
      <w:r w:rsidR="00A02DD0">
        <w:rPr>
          <w:rFonts w:ascii="Arial" w:hAnsi="Arial" w:cs="Arial"/>
          <w:sz w:val="28"/>
          <w:szCs w:val="28"/>
        </w:rPr>
        <w:t>camerele și împrejurimile aceștia,  se pot face rezervări și se pot trimite recenzii</w:t>
      </w:r>
    </w:p>
    <w:p w:rsidR="00A02DD0" w:rsidRPr="00BC312A" w:rsidRDefault="00A02DD0" w:rsidP="00E938B9">
      <w:pPr>
        <w:jc w:val="both"/>
        <w:rPr>
          <w:rFonts w:ascii="Arial" w:hAnsi="Arial" w:cs="Arial"/>
          <w:sz w:val="28"/>
          <w:szCs w:val="28"/>
        </w:rPr>
      </w:pPr>
    </w:p>
    <w:p w:rsidR="00BB6609" w:rsidRPr="00BC312A" w:rsidRDefault="00BB6609" w:rsidP="00851B70">
      <w:pPr>
        <w:spacing w:after="0" w:line="360" w:lineRule="auto"/>
        <w:jc w:val="both"/>
        <w:rPr>
          <w:rFonts w:ascii="Arial" w:hAnsi="Arial" w:cs="Arial"/>
          <w:sz w:val="28"/>
          <w:szCs w:val="28"/>
        </w:rPr>
      </w:pPr>
    </w:p>
    <w:p w:rsidR="00851B70" w:rsidRPr="00BC312A" w:rsidRDefault="00851B70" w:rsidP="00851B70">
      <w:pPr>
        <w:spacing w:after="0" w:line="360" w:lineRule="auto"/>
        <w:jc w:val="both"/>
        <w:rPr>
          <w:rFonts w:ascii="Arial" w:hAnsi="Arial" w:cs="Arial"/>
          <w:sz w:val="28"/>
          <w:szCs w:val="28"/>
        </w:rPr>
      </w:pPr>
    </w:p>
    <w:p w:rsidR="0056473F" w:rsidRPr="00BC312A" w:rsidRDefault="00B1244A" w:rsidP="0056473F">
      <w:pPr>
        <w:rPr>
          <w:rFonts w:ascii="Arial" w:hAnsi="Arial" w:cs="Arial"/>
          <w:sz w:val="28"/>
          <w:szCs w:val="28"/>
        </w:rPr>
      </w:pPr>
      <w:r w:rsidRPr="00BC312A">
        <w:rPr>
          <w:rFonts w:ascii="Arial" w:hAnsi="Arial" w:cs="Arial"/>
          <w:sz w:val="28"/>
          <w:szCs w:val="28"/>
        </w:rPr>
        <w:br w:type="page"/>
      </w:r>
    </w:p>
    <w:p w:rsidR="00B1244A" w:rsidRPr="00BC312A" w:rsidRDefault="00B1244A" w:rsidP="00B1244A">
      <w:pPr>
        <w:pStyle w:val="Capitol"/>
        <w:rPr>
          <w:rFonts w:ascii="Arial" w:hAnsi="Arial" w:cs="Arial"/>
        </w:rPr>
      </w:pPr>
      <w:bookmarkStart w:id="1" w:name="_Toc129693804"/>
      <w:r w:rsidRPr="00BC312A">
        <w:rPr>
          <w:rFonts w:ascii="Arial" w:hAnsi="Arial" w:cs="Arial"/>
        </w:rPr>
        <w:lastRenderedPageBreak/>
        <w:t>Prezentare proiect</w:t>
      </w:r>
      <w:bookmarkEnd w:id="1"/>
    </w:p>
    <w:p w:rsidR="00691A98" w:rsidRPr="00BC312A" w:rsidRDefault="00691A98">
      <w:pPr>
        <w:rPr>
          <w:rFonts w:ascii="Arial" w:hAnsi="Arial" w:cs="Arial"/>
          <w:sz w:val="28"/>
          <w:szCs w:val="28"/>
        </w:rPr>
      </w:pPr>
    </w:p>
    <w:p w:rsidR="00691A98" w:rsidRDefault="0056473F" w:rsidP="00AF08EA">
      <w:pPr>
        <w:jc w:val="both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ab/>
        <w:t xml:space="preserve">Proiectul acesta a fost conceput pentru a prezenta </w:t>
      </w:r>
      <w:r w:rsidR="00D97BA3">
        <w:rPr>
          <w:rFonts w:ascii="Arial" w:hAnsi="Arial" w:cs="Arial"/>
          <w:sz w:val="28"/>
          <w:szCs w:val="28"/>
        </w:rPr>
        <w:t xml:space="preserve">cabana. </w:t>
      </w:r>
      <w:r w:rsidR="00AF08EA">
        <w:rPr>
          <w:rFonts w:ascii="Arial" w:hAnsi="Arial" w:cs="Arial"/>
          <w:sz w:val="28"/>
          <w:szCs w:val="28"/>
        </w:rPr>
        <w:t xml:space="preserve">Sunt destul de puțini oameni care știu despre </w:t>
      </w:r>
      <w:r w:rsidR="00D97BA3">
        <w:rPr>
          <w:rFonts w:ascii="Arial" w:hAnsi="Arial" w:cs="Arial"/>
          <w:sz w:val="28"/>
          <w:szCs w:val="28"/>
        </w:rPr>
        <w:t>cabana Tonivo</w:t>
      </w:r>
      <w:r w:rsidR="00AF08EA">
        <w:rPr>
          <w:rFonts w:ascii="Arial" w:hAnsi="Arial" w:cs="Arial"/>
          <w:sz w:val="28"/>
          <w:szCs w:val="28"/>
        </w:rPr>
        <w:t>, astfel prin acest site</w:t>
      </w:r>
      <w:r w:rsidR="00D97BA3">
        <w:rPr>
          <w:rFonts w:ascii="Arial" w:hAnsi="Arial" w:cs="Arial"/>
          <w:sz w:val="28"/>
          <w:szCs w:val="28"/>
        </w:rPr>
        <w:t xml:space="preserve"> o</w:t>
      </w:r>
      <w:r w:rsidR="00AF08EA">
        <w:rPr>
          <w:rFonts w:ascii="Arial" w:hAnsi="Arial" w:cs="Arial"/>
          <w:sz w:val="28"/>
          <w:szCs w:val="28"/>
        </w:rPr>
        <w:t xml:space="preserve"> putem </w:t>
      </w:r>
      <w:r w:rsidR="00D97BA3">
        <w:rPr>
          <w:rFonts w:ascii="Arial" w:hAnsi="Arial" w:cs="Arial"/>
          <w:sz w:val="28"/>
          <w:szCs w:val="28"/>
        </w:rPr>
        <w:t>promova si arata o parte din facilitati</w:t>
      </w:r>
      <w:r w:rsidR="00AF08EA">
        <w:rPr>
          <w:rFonts w:ascii="Arial" w:hAnsi="Arial" w:cs="Arial"/>
          <w:sz w:val="28"/>
          <w:szCs w:val="28"/>
        </w:rPr>
        <w:t xml:space="preserve">. Pe acest site vizitatorii pot vedea toate </w:t>
      </w:r>
      <w:r w:rsidR="00D97BA3">
        <w:rPr>
          <w:rFonts w:ascii="Arial" w:hAnsi="Arial" w:cs="Arial"/>
          <w:sz w:val="28"/>
          <w:szCs w:val="28"/>
        </w:rPr>
        <w:t xml:space="preserve">dotarile cabanei si pot depune o cerere de rezervare in cazul in care sunt </w:t>
      </w:r>
      <w:r w:rsidR="007224C2">
        <w:rPr>
          <w:rFonts w:ascii="Arial" w:hAnsi="Arial" w:cs="Arial"/>
          <w:sz w:val="28"/>
          <w:szCs w:val="28"/>
        </w:rPr>
        <w:t>atrasi</w:t>
      </w:r>
      <w:r w:rsidR="00D97BA3">
        <w:rPr>
          <w:rFonts w:ascii="Arial" w:hAnsi="Arial" w:cs="Arial"/>
          <w:sz w:val="28"/>
          <w:szCs w:val="28"/>
        </w:rPr>
        <w:t xml:space="preserve"> de aceasta</w:t>
      </w:r>
      <w:r w:rsidR="00AF08EA">
        <w:rPr>
          <w:rFonts w:ascii="Arial" w:hAnsi="Arial" w:cs="Arial"/>
          <w:sz w:val="28"/>
          <w:szCs w:val="28"/>
        </w:rPr>
        <w:t>.</w:t>
      </w:r>
    </w:p>
    <w:p w:rsidR="00FB4CA1" w:rsidRDefault="00FB4CA1" w:rsidP="00AF08EA">
      <w:pPr>
        <w:jc w:val="both"/>
        <w:rPr>
          <w:rFonts w:ascii="Arial" w:hAnsi="Arial" w:cs="Arial"/>
          <w:sz w:val="28"/>
          <w:szCs w:val="28"/>
        </w:rPr>
      </w:pPr>
    </w:p>
    <w:p w:rsidR="00FB4CA1" w:rsidRDefault="00FB4CA1" w:rsidP="00AF08EA">
      <w:pPr>
        <w:jc w:val="both"/>
        <w:rPr>
          <w:rFonts w:ascii="Arial" w:hAnsi="Arial" w:cs="Arial"/>
          <w:sz w:val="28"/>
          <w:szCs w:val="28"/>
        </w:rPr>
      </w:pPr>
    </w:p>
    <w:p w:rsidR="00AF08EA" w:rsidRDefault="00AF08EA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ab/>
        <w:t>Proiectul constă în</w:t>
      </w:r>
      <w:r w:rsidR="00F75BCF">
        <w:rPr>
          <w:rFonts w:ascii="Arial" w:hAnsi="Arial" w:cs="Arial"/>
          <w:sz w:val="28"/>
          <w:szCs w:val="28"/>
        </w:rPr>
        <w:t xml:space="preserve">tr-un site cu </w:t>
      </w:r>
      <w:r>
        <w:rPr>
          <w:rFonts w:ascii="Arial" w:hAnsi="Arial" w:cs="Arial"/>
          <w:sz w:val="28"/>
          <w:szCs w:val="28"/>
        </w:rPr>
        <w:t xml:space="preserve">4 </w:t>
      </w:r>
      <w:r w:rsidR="00F75BCF">
        <w:rPr>
          <w:rFonts w:ascii="Arial" w:hAnsi="Arial" w:cs="Arial"/>
          <w:sz w:val="28"/>
          <w:szCs w:val="28"/>
        </w:rPr>
        <w:t xml:space="preserve">secțiuni: </w:t>
      </w:r>
      <w:r w:rsidR="00E2257B">
        <w:rPr>
          <w:rFonts w:ascii="Arial" w:hAnsi="Arial" w:cs="Arial"/>
          <w:i/>
          <w:sz w:val="28"/>
          <w:szCs w:val="28"/>
        </w:rPr>
        <w:t>Acasa</w:t>
      </w:r>
      <w:r w:rsidR="00F75BCF">
        <w:rPr>
          <w:rFonts w:ascii="Arial" w:hAnsi="Arial" w:cs="Arial"/>
          <w:i/>
          <w:sz w:val="28"/>
          <w:szCs w:val="28"/>
        </w:rPr>
        <w:t xml:space="preserve">, </w:t>
      </w:r>
      <w:r w:rsidR="00607B0D">
        <w:rPr>
          <w:rFonts w:ascii="Arial" w:hAnsi="Arial" w:cs="Arial"/>
          <w:i/>
          <w:sz w:val="28"/>
          <w:szCs w:val="28"/>
        </w:rPr>
        <w:t>Despre</w:t>
      </w:r>
      <w:r w:rsidR="00F75BCF">
        <w:rPr>
          <w:rFonts w:ascii="Arial" w:hAnsi="Arial" w:cs="Arial"/>
          <w:i/>
          <w:sz w:val="28"/>
          <w:szCs w:val="28"/>
        </w:rPr>
        <w:t xml:space="preserve">, Contact </w:t>
      </w:r>
      <w:r w:rsidR="00F75BCF">
        <w:rPr>
          <w:rFonts w:ascii="Arial" w:hAnsi="Arial" w:cs="Arial"/>
          <w:sz w:val="28"/>
          <w:szCs w:val="28"/>
        </w:rPr>
        <w:t xml:space="preserve">și </w:t>
      </w:r>
      <w:r w:rsidR="00D97BA3">
        <w:rPr>
          <w:rFonts w:ascii="Arial" w:hAnsi="Arial" w:cs="Arial"/>
          <w:i/>
          <w:sz w:val="28"/>
          <w:szCs w:val="28"/>
        </w:rPr>
        <w:t>Rezervar</w:t>
      </w:r>
      <w:r w:rsidR="00607B0D">
        <w:rPr>
          <w:rFonts w:ascii="Arial" w:hAnsi="Arial" w:cs="Arial"/>
          <w:i/>
          <w:sz w:val="28"/>
          <w:szCs w:val="28"/>
        </w:rPr>
        <w:t>e</w:t>
      </w:r>
      <w:r w:rsidR="00D97BA3">
        <w:rPr>
          <w:rFonts w:ascii="Arial" w:hAnsi="Arial" w:cs="Arial"/>
          <w:i/>
          <w:sz w:val="28"/>
          <w:szCs w:val="28"/>
        </w:rPr>
        <w:t>, cat si partea care nu este acesibila prin bara de navigare: Admin si Afisare</w:t>
      </w:r>
      <w:r w:rsidR="00F75BCF">
        <w:rPr>
          <w:rFonts w:ascii="Arial" w:hAnsi="Arial" w:cs="Arial"/>
          <w:sz w:val="28"/>
          <w:szCs w:val="28"/>
        </w:rPr>
        <w:t>.</w:t>
      </w:r>
    </w:p>
    <w:p w:rsidR="00FB4CA1" w:rsidRDefault="00FB4CA1">
      <w:pPr>
        <w:rPr>
          <w:rFonts w:ascii="Arial" w:hAnsi="Arial" w:cs="Arial"/>
          <w:sz w:val="28"/>
          <w:szCs w:val="28"/>
        </w:rPr>
      </w:pPr>
    </w:p>
    <w:p w:rsidR="00FB4CA1" w:rsidRDefault="00FB4CA1">
      <w:pPr>
        <w:rPr>
          <w:rFonts w:ascii="Arial" w:hAnsi="Arial" w:cs="Arial"/>
          <w:sz w:val="28"/>
          <w:szCs w:val="28"/>
        </w:rPr>
      </w:pPr>
    </w:p>
    <w:p w:rsidR="00F75BCF" w:rsidRDefault="00F75BCF" w:rsidP="00607B0D">
      <w:pPr>
        <w:jc w:val="both"/>
        <w:rPr>
          <w:rFonts w:ascii="Arial" w:hAnsi="Arial" w:cs="Arial"/>
          <w:i/>
          <w:sz w:val="28"/>
          <w:szCs w:val="28"/>
        </w:rPr>
      </w:pPr>
      <w:r>
        <w:rPr>
          <w:rFonts w:ascii="Arial" w:hAnsi="Arial" w:cs="Arial"/>
          <w:sz w:val="28"/>
          <w:szCs w:val="28"/>
        </w:rPr>
        <w:tab/>
        <w:t xml:space="preserve">Secțiunea </w:t>
      </w:r>
      <w:r w:rsidR="00607B0D">
        <w:rPr>
          <w:rFonts w:ascii="Arial" w:hAnsi="Arial" w:cs="Arial"/>
          <w:i/>
          <w:sz w:val="28"/>
          <w:szCs w:val="28"/>
        </w:rPr>
        <w:t>Acasa prezinta prima pagina de „bun venit” unde vizitatorul este intampinat calduros.</w:t>
      </w:r>
    </w:p>
    <w:p w:rsidR="00607B0D" w:rsidRDefault="00607B0D" w:rsidP="00607B0D">
      <w:pPr>
        <w:jc w:val="both"/>
        <w:rPr>
          <w:rFonts w:ascii="Arial" w:hAnsi="Arial" w:cs="Arial"/>
          <w:sz w:val="28"/>
          <w:szCs w:val="28"/>
        </w:rPr>
      </w:pPr>
    </w:p>
    <w:p w:rsidR="00FB4CA1" w:rsidRDefault="00F139E5" w:rsidP="00D36644">
      <w:pPr>
        <w:ind w:firstLine="708"/>
        <w:jc w:val="both"/>
        <w:rPr>
          <w:rFonts w:ascii="Arial" w:hAnsi="Arial" w:cs="Arial"/>
          <w:sz w:val="28"/>
          <w:szCs w:val="28"/>
        </w:rPr>
      </w:pPr>
      <w:r w:rsidRPr="00F139E5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6C75DB41" wp14:editId="495EE9D9">
            <wp:extent cx="5939790" cy="2900045"/>
            <wp:effectExtent l="0" t="0" r="0" b="0"/>
            <wp:docPr id="1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0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9E5" w:rsidRDefault="00F139E5" w:rsidP="00D36644">
      <w:pPr>
        <w:ind w:firstLine="708"/>
        <w:jc w:val="both"/>
        <w:rPr>
          <w:rFonts w:ascii="Arial" w:hAnsi="Arial" w:cs="Arial"/>
          <w:sz w:val="28"/>
          <w:szCs w:val="28"/>
        </w:rPr>
      </w:pPr>
    </w:p>
    <w:p w:rsidR="00F139E5" w:rsidRDefault="00F139E5" w:rsidP="00D36644">
      <w:pPr>
        <w:ind w:firstLine="708"/>
        <w:jc w:val="both"/>
        <w:rPr>
          <w:rFonts w:ascii="Arial" w:hAnsi="Arial" w:cs="Arial"/>
          <w:sz w:val="28"/>
          <w:szCs w:val="28"/>
        </w:rPr>
      </w:pPr>
    </w:p>
    <w:p w:rsidR="00F139E5" w:rsidRDefault="00A1489F" w:rsidP="004948CF">
      <w:pPr>
        <w:ind w:firstLine="708"/>
        <w:jc w:val="both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lastRenderedPageBreak/>
        <w:t xml:space="preserve">Secțiunea </w:t>
      </w:r>
      <w:r>
        <w:rPr>
          <w:rFonts w:ascii="Arial" w:hAnsi="Arial" w:cs="Arial"/>
          <w:i/>
          <w:sz w:val="28"/>
          <w:szCs w:val="28"/>
        </w:rPr>
        <w:t xml:space="preserve">Despre </w:t>
      </w:r>
      <w:r>
        <w:rPr>
          <w:rFonts w:ascii="Arial" w:hAnsi="Arial" w:cs="Arial"/>
          <w:sz w:val="28"/>
          <w:szCs w:val="28"/>
        </w:rPr>
        <w:t xml:space="preserve">conține </w:t>
      </w:r>
      <w:r w:rsidR="00FB4CA1">
        <w:rPr>
          <w:rFonts w:ascii="Arial" w:hAnsi="Arial" w:cs="Arial"/>
          <w:sz w:val="28"/>
          <w:szCs w:val="28"/>
        </w:rPr>
        <w:t>cerintele pentru rezervare urmate de mai multe detalii despre dotarile cabanei.</w:t>
      </w:r>
    </w:p>
    <w:p w:rsidR="00F139E5" w:rsidRDefault="00F139E5" w:rsidP="00D36644">
      <w:pPr>
        <w:ind w:firstLine="708"/>
        <w:jc w:val="both"/>
        <w:rPr>
          <w:rFonts w:ascii="Arial" w:hAnsi="Arial" w:cs="Arial"/>
          <w:sz w:val="28"/>
          <w:szCs w:val="28"/>
        </w:rPr>
      </w:pPr>
    </w:p>
    <w:p w:rsidR="00A1489F" w:rsidRDefault="00FB4CA1" w:rsidP="00A1489F">
      <w:pPr>
        <w:ind w:firstLine="708"/>
        <w:rPr>
          <w:rFonts w:ascii="Arial" w:hAnsi="Arial" w:cs="Arial"/>
          <w:sz w:val="28"/>
          <w:szCs w:val="28"/>
        </w:rPr>
      </w:pPr>
      <w:r w:rsidRPr="00FB4CA1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185377B6" wp14:editId="75C595FF">
            <wp:extent cx="5939790" cy="3338195"/>
            <wp:effectExtent l="0" t="0" r="0" b="0"/>
            <wp:docPr id="8609833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98339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3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596F" w:rsidRDefault="009F596F" w:rsidP="00A1489F">
      <w:pPr>
        <w:ind w:firstLine="708"/>
        <w:rPr>
          <w:rFonts w:ascii="Arial" w:hAnsi="Arial" w:cs="Arial"/>
          <w:sz w:val="28"/>
          <w:szCs w:val="28"/>
        </w:rPr>
      </w:pPr>
    </w:p>
    <w:p w:rsidR="009F596F" w:rsidRDefault="009F596F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La finalul pagini este atasta o harta unde poti obesrva locatia unde se afla cabana</w:t>
      </w:r>
    </w:p>
    <w:p w:rsidR="00A1489F" w:rsidRDefault="009F596F" w:rsidP="009F596F">
      <w:pPr>
        <w:rPr>
          <w:rFonts w:ascii="Arial" w:hAnsi="Arial" w:cs="Arial"/>
          <w:sz w:val="28"/>
          <w:szCs w:val="28"/>
        </w:rPr>
      </w:pPr>
      <w:r w:rsidRPr="009F596F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28A3EB18" wp14:editId="0B2066EB">
            <wp:extent cx="5939790" cy="3328035"/>
            <wp:effectExtent l="0" t="0" r="0" b="0"/>
            <wp:docPr id="10052343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23432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2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489F" w:rsidRPr="008C57F3" w:rsidRDefault="00A1489F" w:rsidP="00747A56">
      <w:pPr>
        <w:ind w:firstLine="708"/>
        <w:jc w:val="both"/>
      </w:pPr>
      <w:r>
        <w:rPr>
          <w:rFonts w:ascii="Arial" w:hAnsi="Arial" w:cs="Arial"/>
          <w:sz w:val="28"/>
          <w:szCs w:val="28"/>
        </w:rPr>
        <w:t xml:space="preserve">Secțiunea </w:t>
      </w:r>
      <w:r w:rsidR="00DE76DB">
        <w:rPr>
          <w:rFonts w:ascii="Arial" w:hAnsi="Arial" w:cs="Arial"/>
          <w:i/>
          <w:sz w:val="28"/>
          <w:szCs w:val="28"/>
        </w:rPr>
        <w:t xml:space="preserve">Contact </w:t>
      </w:r>
      <w:r>
        <w:rPr>
          <w:rFonts w:ascii="Arial" w:hAnsi="Arial" w:cs="Arial"/>
          <w:sz w:val="28"/>
          <w:szCs w:val="28"/>
        </w:rPr>
        <w:t xml:space="preserve">conține </w:t>
      </w:r>
      <w:r w:rsidR="00DE76DB">
        <w:rPr>
          <w:rFonts w:ascii="Arial" w:hAnsi="Arial" w:cs="Arial"/>
          <w:sz w:val="28"/>
          <w:szCs w:val="28"/>
        </w:rPr>
        <w:t xml:space="preserve">modalități prin care puteți contacta </w:t>
      </w:r>
      <w:r w:rsidR="009F596F">
        <w:rPr>
          <w:rFonts w:ascii="Arial" w:hAnsi="Arial" w:cs="Arial"/>
          <w:sz w:val="28"/>
          <w:szCs w:val="28"/>
        </w:rPr>
        <w:t>personalul cabanei pentru a pune intrebari</w:t>
      </w:r>
      <w:r w:rsidR="008C57F3">
        <w:rPr>
          <w:rFonts w:ascii="Arial" w:hAnsi="Arial" w:cs="Arial"/>
          <w:sz w:val="28"/>
          <w:szCs w:val="28"/>
        </w:rPr>
        <w:t>, iar in partea de jos este atasata o harta.</w:t>
      </w:r>
    </w:p>
    <w:p w:rsidR="009F596F" w:rsidRDefault="009F596F" w:rsidP="009F596F">
      <w:pPr>
        <w:ind w:firstLine="708"/>
        <w:rPr>
          <w:rFonts w:ascii="Arial" w:hAnsi="Arial" w:cs="Arial"/>
          <w:sz w:val="28"/>
          <w:szCs w:val="28"/>
        </w:rPr>
      </w:pPr>
      <w:r w:rsidRPr="009F596F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475625C6" wp14:editId="29C30128">
            <wp:extent cx="5939790" cy="3303270"/>
            <wp:effectExtent l="0" t="0" r="0" b="0"/>
            <wp:docPr id="8877312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73126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0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7A56" w:rsidRDefault="00747A56" w:rsidP="00A1489F">
      <w:pPr>
        <w:ind w:firstLine="708"/>
        <w:rPr>
          <w:rFonts w:ascii="Arial" w:hAnsi="Arial" w:cs="Arial"/>
          <w:sz w:val="28"/>
          <w:szCs w:val="28"/>
        </w:rPr>
      </w:pPr>
    </w:p>
    <w:p w:rsidR="00747A56" w:rsidRDefault="008C57F3" w:rsidP="00747A56">
      <w:pPr>
        <w:ind w:firstLine="708"/>
        <w:jc w:val="both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F</w:t>
      </w:r>
      <w:r w:rsidR="00747A56">
        <w:rPr>
          <w:rFonts w:ascii="Arial" w:hAnsi="Arial" w:cs="Arial"/>
          <w:sz w:val="28"/>
          <w:szCs w:val="28"/>
        </w:rPr>
        <w:t>ormular</w:t>
      </w:r>
      <w:r>
        <w:rPr>
          <w:rFonts w:ascii="Arial" w:hAnsi="Arial" w:cs="Arial"/>
          <w:sz w:val="28"/>
          <w:szCs w:val="28"/>
        </w:rPr>
        <w:t>ul</w:t>
      </w:r>
      <w:r w:rsidR="00747A56">
        <w:rPr>
          <w:rFonts w:ascii="Arial" w:hAnsi="Arial" w:cs="Arial"/>
          <w:sz w:val="28"/>
          <w:szCs w:val="28"/>
        </w:rPr>
        <w:t xml:space="preserve"> este pentru transmiterea mesajelor de la vizitatorii paginii. Toate mesajele vor fi salvate într-un fișier </w:t>
      </w:r>
      <w:r w:rsidR="009F596F" w:rsidRPr="009F596F">
        <w:rPr>
          <w:rFonts w:ascii="Arial" w:hAnsi="Arial" w:cs="Arial"/>
          <w:i/>
          <w:sz w:val="28"/>
          <w:szCs w:val="28"/>
        </w:rPr>
        <w:t>Contact Mesaje.txt</w:t>
      </w:r>
    </w:p>
    <w:p w:rsidR="00747A56" w:rsidRDefault="00747A56" w:rsidP="00747A56">
      <w:pPr>
        <w:ind w:firstLine="708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 Codul de transmitere al mesajului este următorul:</w:t>
      </w:r>
    </w:p>
    <w:p w:rsidR="009F596F" w:rsidRPr="009F596F" w:rsidRDefault="009F596F" w:rsidP="009F596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9F596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&lt;?php</w:t>
      </w:r>
    </w:p>
    <w:p w:rsidR="009F596F" w:rsidRPr="009F596F" w:rsidRDefault="009F596F" w:rsidP="009F596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9F596F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$name</w:t>
      </w:r>
      <w:r w:rsidRPr="009F596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F596F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$_POST</w:t>
      </w:r>
      <w:r w:rsidRPr="009F596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9F596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"name"</w:t>
      </w:r>
      <w:r w:rsidRPr="009F596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];</w:t>
      </w:r>
    </w:p>
    <w:p w:rsidR="009F596F" w:rsidRPr="009F596F" w:rsidRDefault="009F596F" w:rsidP="009F596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9F596F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$email</w:t>
      </w:r>
      <w:r w:rsidRPr="009F596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F596F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$_POST</w:t>
      </w:r>
      <w:r w:rsidRPr="009F596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9F596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"email"</w:t>
      </w:r>
      <w:r w:rsidRPr="009F596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];</w:t>
      </w:r>
    </w:p>
    <w:p w:rsidR="009F596F" w:rsidRPr="009F596F" w:rsidRDefault="009F596F" w:rsidP="009F596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9F596F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$mesaj</w:t>
      </w:r>
      <w:r w:rsidRPr="009F596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F596F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$_POST</w:t>
      </w:r>
      <w:r w:rsidRPr="009F596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9F596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"message"</w:t>
      </w:r>
      <w:r w:rsidRPr="009F596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];</w:t>
      </w:r>
    </w:p>
    <w:p w:rsidR="009F596F" w:rsidRPr="009F596F" w:rsidRDefault="009F596F" w:rsidP="009F596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</w:p>
    <w:p w:rsidR="009F596F" w:rsidRPr="009F596F" w:rsidRDefault="009F596F" w:rsidP="009F596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9F596F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$f</w:t>
      </w:r>
      <w:r w:rsidRPr="009F596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F596F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fopen</w:t>
      </w:r>
      <w:r w:rsidRPr="009F596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9F596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"Contact Mesaje.txt"</w:t>
      </w:r>
      <w:r w:rsidRPr="009F596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9F596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"a+"</w:t>
      </w:r>
      <w:r w:rsidRPr="009F596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9F596F" w:rsidRPr="009F596F" w:rsidRDefault="009F596F" w:rsidP="009F596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9F596F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fwrite</w:t>
      </w:r>
      <w:r w:rsidRPr="009F596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9F596F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$f</w:t>
      </w:r>
      <w:r w:rsidRPr="009F596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9F596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"Nume: "</w:t>
      </w:r>
      <w:r w:rsidRPr="009F596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.</w:t>
      </w:r>
      <w:r w:rsidRPr="009F596F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$name</w:t>
      </w:r>
      <w:r w:rsidRPr="009F596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. </w:t>
      </w:r>
      <w:r w:rsidRPr="009F596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9F596F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\n</w:t>
      </w:r>
      <w:r w:rsidRPr="009F596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9F596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9F596F" w:rsidRPr="009F596F" w:rsidRDefault="009F596F" w:rsidP="009F596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9F596F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fwrite</w:t>
      </w:r>
      <w:r w:rsidRPr="009F596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9F596F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$f</w:t>
      </w:r>
      <w:r w:rsidRPr="009F596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9F596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"Email: "</w:t>
      </w:r>
      <w:r w:rsidRPr="009F596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.</w:t>
      </w:r>
      <w:r w:rsidRPr="009F596F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$email</w:t>
      </w:r>
      <w:r w:rsidRPr="009F596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. </w:t>
      </w:r>
      <w:r w:rsidRPr="009F596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9F596F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\n</w:t>
      </w:r>
      <w:r w:rsidRPr="009F596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9F596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9F596F" w:rsidRPr="009F596F" w:rsidRDefault="009F596F" w:rsidP="009F596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9F596F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fwrite</w:t>
      </w:r>
      <w:r w:rsidRPr="009F596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9F596F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$f</w:t>
      </w:r>
      <w:r w:rsidRPr="009F596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9F596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"Mesaj: "</w:t>
      </w:r>
      <w:r w:rsidRPr="009F596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.</w:t>
      </w:r>
      <w:r w:rsidRPr="009F596F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$mesaj</w:t>
      </w:r>
      <w:r w:rsidRPr="009F596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. </w:t>
      </w:r>
      <w:r w:rsidRPr="009F596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9F596F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\n</w:t>
      </w:r>
      <w:r w:rsidRPr="009F596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9F596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9F596F" w:rsidRPr="009F596F" w:rsidRDefault="009F596F" w:rsidP="009F596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9F596F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fwrite</w:t>
      </w:r>
      <w:r w:rsidRPr="009F596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9F596F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$f</w:t>
      </w:r>
      <w:r w:rsidRPr="009F596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9F596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"_______________________________ </w:t>
      </w:r>
      <w:r w:rsidRPr="009F596F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\n</w:t>
      </w:r>
      <w:r w:rsidRPr="009F596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9F596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9F596F" w:rsidRPr="009F596F" w:rsidRDefault="009F596F" w:rsidP="009F596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</w:p>
    <w:p w:rsidR="009F596F" w:rsidRPr="009F596F" w:rsidRDefault="009F596F" w:rsidP="009F596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9F596F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fclose</w:t>
      </w:r>
      <w:r w:rsidRPr="009F596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9F596F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$f</w:t>
      </w:r>
      <w:r w:rsidRPr="009F596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9F596F" w:rsidRPr="009F596F" w:rsidRDefault="009F596F" w:rsidP="009F596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9F596F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header</w:t>
      </w:r>
      <w:r w:rsidRPr="009F596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9F596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"Location:Tonivo_Contact.html"</w:t>
      </w:r>
      <w:r w:rsidRPr="009F596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9F596F" w:rsidRPr="009F596F" w:rsidRDefault="009F596F" w:rsidP="009F596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9F596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</w:p>
    <w:p w:rsidR="00747A56" w:rsidRDefault="00747A56" w:rsidP="00A1489F">
      <w:pPr>
        <w:ind w:firstLine="708"/>
        <w:rPr>
          <w:rFonts w:ascii="Arial" w:hAnsi="Arial" w:cs="Arial"/>
          <w:sz w:val="28"/>
          <w:szCs w:val="28"/>
        </w:rPr>
      </w:pPr>
    </w:p>
    <w:p w:rsidR="009F596F" w:rsidRPr="003A1B89" w:rsidRDefault="008C57F3" w:rsidP="00A556A3">
      <w:pPr>
        <w:pStyle w:val="Capitol"/>
        <w:spacing w:before="240"/>
        <w:jc w:val="both"/>
        <w:rPr>
          <w:rFonts w:ascii="Arial" w:hAnsi="Arial" w:cs="Arial"/>
          <w:b w:val="0"/>
          <w:bCs w:val="0"/>
          <w:sz w:val="28"/>
          <w:szCs w:val="28"/>
        </w:rPr>
      </w:pPr>
      <w:bookmarkStart w:id="2" w:name="_Toc129693805"/>
      <w:r>
        <w:rPr>
          <w:rFonts w:ascii="Arial" w:hAnsi="Arial" w:cs="Arial"/>
          <w:b w:val="0"/>
          <w:bCs w:val="0"/>
          <w:sz w:val="28"/>
          <w:szCs w:val="28"/>
        </w:rPr>
        <w:t xml:space="preserve">Sectiunea </w:t>
      </w:r>
      <w:r w:rsidRPr="003A1B89">
        <w:rPr>
          <w:rFonts w:ascii="Arial" w:hAnsi="Arial" w:cs="Arial"/>
          <w:b w:val="0"/>
          <w:bCs w:val="0"/>
          <w:i/>
          <w:iCs/>
          <w:sz w:val="28"/>
          <w:szCs w:val="28"/>
        </w:rPr>
        <w:t>Rezervare</w:t>
      </w:r>
      <w:r w:rsidR="003A1B89">
        <w:rPr>
          <w:rFonts w:ascii="Arial" w:hAnsi="Arial" w:cs="Arial"/>
          <w:b w:val="0"/>
          <w:bCs w:val="0"/>
          <w:sz w:val="28"/>
          <w:szCs w:val="28"/>
        </w:rPr>
        <w:t xml:space="preserve"> </w:t>
      </w:r>
      <w:r w:rsidR="003A1B89">
        <w:rPr>
          <w:rFonts w:ascii="Arial" w:hAnsi="Arial" w:cs="Arial"/>
          <w:sz w:val="28"/>
          <w:szCs w:val="28"/>
        </w:rPr>
        <w:t xml:space="preserve">conține </w:t>
      </w:r>
      <w:r w:rsidR="003A1B89">
        <w:rPr>
          <w:rFonts w:ascii="Arial" w:hAnsi="Arial" w:cs="Arial"/>
          <w:b w:val="0"/>
          <w:bCs w:val="0"/>
          <w:sz w:val="28"/>
          <w:szCs w:val="28"/>
        </w:rPr>
        <w:t>un formular prin care vizitatorul poate sa creeze o cerere de rezervare</w:t>
      </w:r>
      <w:r w:rsidR="006B6A68">
        <w:rPr>
          <w:rFonts w:ascii="Arial" w:hAnsi="Arial" w:cs="Arial"/>
          <w:b w:val="0"/>
          <w:bCs w:val="0"/>
          <w:sz w:val="28"/>
          <w:szCs w:val="28"/>
        </w:rPr>
        <w:t xml:space="preserve"> direct prin</w:t>
      </w:r>
      <w:r w:rsidR="003A1B89">
        <w:rPr>
          <w:rFonts w:ascii="Arial" w:hAnsi="Arial" w:cs="Arial"/>
          <w:b w:val="0"/>
          <w:bCs w:val="0"/>
          <w:sz w:val="28"/>
          <w:szCs w:val="28"/>
        </w:rPr>
        <w:t xml:space="preserve"> itermediul online</w:t>
      </w:r>
      <w:r w:rsidR="00A556A3">
        <w:rPr>
          <w:rFonts w:ascii="Arial" w:hAnsi="Arial" w:cs="Arial"/>
          <w:b w:val="0"/>
          <w:bCs w:val="0"/>
          <w:sz w:val="28"/>
          <w:szCs w:val="28"/>
        </w:rPr>
        <w:t xml:space="preserve">. </w:t>
      </w:r>
      <w:r w:rsidR="00864390">
        <w:rPr>
          <w:rFonts w:ascii="Arial" w:hAnsi="Arial" w:cs="Arial"/>
          <w:b w:val="0"/>
          <w:bCs w:val="0"/>
          <w:sz w:val="28"/>
          <w:szCs w:val="28"/>
        </w:rPr>
        <w:t>Campurile sunt: Nume, Prenume, Mail, Telefon, Adresa, Check-in, Check-out, Numar de persoane</w:t>
      </w:r>
      <w:r w:rsidR="003A1B89">
        <w:rPr>
          <w:rFonts w:ascii="Arial" w:hAnsi="Arial" w:cs="Arial"/>
          <w:b w:val="0"/>
          <w:bCs w:val="0"/>
          <w:sz w:val="28"/>
          <w:szCs w:val="28"/>
        </w:rPr>
        <w:t>.</w:t>
      </w:r>
    </w:p>
    <w:p w:rsidR="008C57F3" w:rsidRDefault="008C57F3" w:rsidP="00A556A3">
      <w:pPr>
        <w:pStyle w:val="Capitol"/>
        <w:spacing w:before="240"/>
        <w:jc w:val="both"/>
        <w:rPr>
          <w:rFonts w:ascii="Arial" w:hAnsi="Arial" w:cs="Arial"/>
          <w:b w:val="0"/>
          <w:bCs w:val="0"/>
          <w:sz w:val="28"/>
          <w:szCs w:val="28"/>
        </w:rPr>
      </w:pPr>
      <w:r w:rsidRPr="008C57F3">
        <w:rPr>
          <w:rFonts w:ascii="Arial" w:hAnsi="Arial" w:cs="Arial"/>
          <w:b w:val="0"/>
          <w:bCs w:val="0"/>
          <w:noProof/>
          <w:sz w:val="28"/>
          <w:szCs w:val="28"/>
        </w:rPr>
        <w:drawing>
          <wp:inline distT="0" distB="0" distL="0" distR="0" wp14:anchorId="4357330D" wp14:editId="3DD115A7">
            <wp:extent cx="5939790" cy="3309620"/>
            <wp:effectExtent l="0" t="0" r="0" b="0"/>
            <wp:docPr id="18703903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39030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0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8E0" w:rsidRDefault="004238E0" w:rsidP="00A556A3">
      <w:pPr>
        <w:pStyle w:val="Capitol"/>
        <w:spacing w:before="240"/>
        <w:jc w:val="both"/>
        <w:rPr>
          <w:rFonts w:ascii="Arial" w:hAnsi="Arial" w:cs="Arial"/>
          <w:b w:val="0"/>
          <w:bCs w:val="0"/>
          <w:sz w:val="28"/>
          <w:szCs w:val="28"/>
        </w:rPr>
      </w:pPr>
    </w:p>
    <w:p w:rsidR="00A556A3" w:rsidRDefault="004F5435" w:rsidP="00A556A3">
      <w:pPr>
        <w:pStyle w:val="Capitol"/>
        <w:spacing w:before="120"/>
        <w:jc w:val="both"/>
        <w:rPr>
          <w:rFonts w:ascii="Arial" w:hAnsi="Arial" w:cs="Arial"/>
          <w:b w:val="0"/>
          <w:bCs w:val="0"/>
          <w:sz w:val="28"/>
          <w:szCs w:val="28"/>
        </w:rPr>
      </w:pPr>
      <w:r>
        <w:rPr>
          <w:rFonts w:ascii="Arial" w:hAnsi="Arial" w:cs="Arial"/>
          <w:b w:val="0"/>
          <w:bCs w:val="0"/>
          <w:sz w:val="28"/>
          <w:szCs w:val="28"/>
        </w:rPr>
        <w:t xml:space="preserve">Campurile </w:t>
      </w:r>
      <w:r w:rsidRPr="00A556A3">
        <w:rPr>
          <w:rFonts w:ascii="Arial" w:hAnsi="Arial" w:cs="Arial"/>
          <w:b w:val="0"/>
          <w:bCs w:val="0"/>
          <w:i/>
          <w:iCs/>
          <w:sz w:val="28"/>
          <w:szCs w:val="28"/>
        </w:rPr>
        <w:t>Check-in</w:t>
      </w:r>
      <w:r>
        <w:rPr>
          <w:rFonts w:ascii="Arial" w:hAnsi="Arial" w:cs="Arial"/>
          <w:b w:val="0"/>
          <w:bCs w:val="0"/>
          <w:sz w:val="28"/>
          <w:szCs w:val="28"/>
        </w:rPr>
        <w:t xml:space="preserve">, </w:t>
      </w:r>
      <w:r w:rsidRPr="00A556A3">
        <w:rPr>
          <w:rFonts w:ascii="Arial" w:hAnsi="Arial" w:cs="Arial"/>
          <w:b w:val="0"/>
          <w:bCs w:val="0"/>
          <w:i/>
          <w:iCs/>
          <w:sz w:val="28"/>
          <w:szCs w:val="28"/>
        </w:rPr>
        <w:t>Check-out</w:t>
      </w:r>
      <w:r>
        <w:rPr>
          <w:rFonts w:ascii="Arial" w:hAnsi="Arial" w:cs="Arial"/>
          <w:b w:val="0"/>
          <w:bCs w:val="0"/>
          <w:sz w:val="28"/>
          <w:szCs w:val="28"/>
        </w:rPr>
        <w:t xml:space="preserve"> contin java script</w:t>
      </w:r>
      <w:r w:rsidR="00A556A3">
        <w:rPr>
          <w:rFonts w:ascii="Arial" w:hAnsi="Arial" w:cs="Arial"/>
          <w:b w:val="0"/>
          <w:bCs w:val="0"/>
          <w:sz w:val="28"/>
          <w:szCs w:val="28"/>
        </w:rPr>
        <w:t xml:space="preserve">, iar codul este urmatorul: </w:t>
      </w:r>
    </w:p>
    <w:p w:rsidR="004238E0" w:rsidRDefault="004238E0" w:rsidP="00A556A3">
      <w:pPr>
        <w:pStyle w:val="Capitol"/>
        <w:spacing w:before="120"/>
        <w:jc w:val="both"/>
        <w:rPr>
          <w:rFonts w:ascii="Arial" w:hAnsi="Arial" w:cs="Arial"/>
          <w:b w:val="0"/>
          <w:bCs w:val="0"/>
          <w:sz w:val="28"/>
          <w:szCs w:val="28"/>
        </w:rPr>
      </w:pPr>
    </w:p>
    <w:p w:rsidR="00A556A3" w:rsidRPr="00A556A3" w:rsidRDefault="00A556A3" w:rsidP="00A556A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A556A3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A556A3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script</w:t>
      </w:r>
      <w:r w:rsidRPr="00A556A3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A556A3" w:rsidRPr="00A556A3" w:rsidRDefault="00A556A3" w:rsidP="00A556A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A556A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556A3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var</w:t>
      </w:r>
      <w:r w:rsidRPr="00A556A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A556A3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currentDate</w:t>
      </w:r>
      <w:r w:rsidRPr="00A556A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A556A3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new</w:t>
      </w:r>
      <w:r w:rsidRPr="00A556A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A556A3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Date</w:t>
      </w:r>
      <w:r w:rsidRPr="00A556A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().</w:t>
      </w:r>
      <w:r w:rsidRPr="00A556A3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toISOString</w:t>
      </w:r>
      <w:r w:rsidRPr="00A556A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().</w:t>
      </w:r>
      <w:r w:rsidRPr="00A556A3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slice</w:t>
      </w:r>
      <w:r w:rsidRPr="00A556A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556A3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A556A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A556A3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10</w:t>
      </w:r>
      <w:r w:rsidRPr="00A556A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A556A3" w:rsidRPr="00A556A3" w:rsidRDefault="00A556A3" w:rsidP="00A556A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A556A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</w:t>
      </w:r>
    </w:p>
    <w:p w:rsidR="00A556A3" w:rsidRPr="00A556A3" w:rsidRDefault="00A556A3" w:rsidP="00A556A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A556A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556A3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document</w:t>
      </w:r>
      <w:r w:rsidRPr="00A556A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556A3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getElementById</w:t>
      </w:r>
      <w:r w:rsidRPr="00A556A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556A3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"checkin"</w:t>
      </w:r>
      <w:r w:rsidRPr="00A556A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r w:rsidRPr="00A556A3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setAttribute</w:t>
      </w:r>
      <w:r w:rsidRPr="00A556A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556A3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"min"</w:t>
      </w:r>
      <w:r w:rsidRPr="00A556A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A556A3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currentDate</w:t>
      </w:r>
      <w:r w:rsidRPr="00A556A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A556A3" w:rsidRPr="00A556A3" w:rsidRDefault="00A556A3" w:rsidP="00A556A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A556A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</w:t>
      </w:r>
    </w:p>
    <w:p w:rsidR="00A556A3" w:rsidRPr="00A556A3" w:rsidRDefault="00A556A3" w:rsidP="00A556A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A556A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556A3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document</w:t>
      </w:r>
      <w:r w:rsidRPr="00A556A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556A3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getElementById</w:t>
      </w:r>
      <w:r w:rsidRPr="00A556A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556A3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"checkin"</w:t>
      </w:r>
      <w:r w:rsidRPr="00A556A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r w:rsidRPr="00A556A3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addEventListener</w:t>
      </w:r>
      <w:r w:rsidRPr="00A556A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556A3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"input"</w:t>
      </w:r>
      <w:r w:rsidRPr="00A556A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A556A3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function</w:t>
      </w:r>
      <w:r w:rsidRPr="00A556A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 {</w:t>
      </w:r>
    </w:p>
    <w:p w:rsidR="00A556A3" w:rsidRPr="00A556A3" w:rsidRDefault="00A556A3" w:rsidP="00A556A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A556A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</w:t>
      </w:r>
      <w:r w:rsidRPr="00A556A3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document</w:t>
      </w:r>
      <w:r w:rsidRPr="00A556A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556A3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getElementById</w:t>
      </w:r>
      <w:r w:rsidRPr="00A556A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556A3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"checkout"</w:t>
      </w:r>
      <w:r w:rsidRPr="00A556A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r w:rsidRPr="00A556A3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setAttribute</w:t>
      </w:r>
      <w:r w:rsidRPr="00A556A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556A3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"min"</w:t>
      </w:r>
      <w:r w:rsidRPr="00A556A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A556A3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this</w:t>
      </w:r>
      <w:r w:rsidRPr="00A556A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556A3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value</w:t>
      </w:r>
      <w:r w:rsidRPr="00A556A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A556A3" w:rsidRPr="00A556A3" w:rsidRDefault="00A556A3" w:rsidP="00A556A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A556A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});</w:t>
      </w:r>
    </w:p>
    <w:p w:rsidR="004238E0" w:rsidRPr="004238E0" w:rsidRDefault="00A556A3" w:rsidP="004238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A556A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</w:t>
      </w:r>
      <w:r w:rsidRPr="00A556A3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A556A3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script</w:t>
      </w:r>
      <w:r w:rsidRPr="00A556A3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4238E0" w:rsidRDefault="004238E0" w:rsidP="004238E0">
      <w:pPr>
        <w:pStyle w:val="Capitol"/>
        <w:spacing w:before="120"/>
        <w:jc w:val="both"/>
        <w:rPr>
          <w:rFonts w:ascii="Arial" w:hAnsi="Arial" w:cs="Arial"/>
          <w:b w:val="0"/>
          <w:bCs w:val="0"/>
          <w:sz w:val="28"/>
          <w:szCs w:val="28"/>
        </w:rPr>
      </w:pPr>
    </w:p>
    <w:p w:rsidR="004238E0" w:rsidRPr="004238E0" w:rsidRDefault="004238E0" w:rsidP="004238E0">
      <w:pPr>
        <w:pStyle w:val="Capitol"/>
        <w:spacing w:before="120"/>
        <w:jc w:val="both"/>
        <w:rPr>
          <w:rFonts w:ascii="Arial" w:hAnsi="Arial" w:cs="Arial"/>
          <w:b w:val="0"/>
          <w:bCs w:val="0"/>
          <w:sz w:val="28"/>
          <w:szCs w:val="28"/>
        </w:rPr>
      </w:pPr>
      <w:r>
        <w:rPr>
          <w:rFonts w:ascii="Arial" w:hAnsi="Arial" w:cs="Arial"/>
          <w:b w:val="0"/>
          <w:bCs w:val="0"/>
          <w:sz w:val="28"/>
          <w:szCs w:val="28"/>
        </w:rPr>
        <w:t xml:space="preserve">  </w:t>
      </w:r>
      <w:r w:rsidR="00A556A3">
        <w:rPr>
          <w:rFonts w:ascii="Arial" w:hAnsi="Arial" w:cs="Arial"/>
          <w:b w:val="0"/>
          <w:bCs w:val="0"/>
          <w:sz w:val="28"/>
          <w:szCs w:val="28"/>
        </w:rPr>
        <w:t xml:space="preserve">Primul paragraf reprezinta modul prin care obtinem data din ziua curenta, urmata de al doilea paragraf care limiteaza campul </w:t>
      </w:r>
      <w:r w:rsidR="00A556A3" w:rsidRPr="00A556A3">
        <w:rPr>
          <w:rFonts w:ascii="Arial" w:hAnsi="Arial" w:cs="Arial"/>
          <w:b w:val="0"/>
          <w:bCs w:val="0"/>
          <w:i/>
          <w:iCs/>
          <w:sz w:val="28"/>
          <w:szCs w:val="28"/>
        </w:rPr>
        <w:t>Check-in</w:t>
      </w:r>
      <w:r w:rsidR="00A556A3">
        <w:rPr>
          <w:rFonts w:ascii="Arial" w:hAnsi="Arial" w:cs="Arial"/>
          <w:b w:val="0"/>
          <w:bCs w:val="0"/>
          <w:sz w:val="28"/>
          <w:szCs w:val="28"/>
        </w:rPr>
        <w:t xml:space="preserve"> la data curenta, iar al treilea paragraf previne in campul </w:t>
      </w:r>
      <w:r w:rsidR="00A556A3" w:rsidRPr="00A556A3">
        <w:rPr>
          <w:rFonts w:ascii="Arial" w:hAnsi="Arial" w:cs="Arial"/>
          <w:b w:val="0"/>
          <w:bCs w:val="0"/>
          <w:i/>
          <w:iCs/>
          <w:sz w:val="28"/>
          <w:szCs w:val="28"/>
        </w:rPr>
        <w:t>Check-out</w:t>
      </w:r>
      <w:r w:rsidR="00A556A3">
        <w:rPr>
          <w:rFonts w:ascii="Arial" w:hAnsi="Arial" w:cs="Arial"/>
          <w:b w:val="0"/>
          <w:bCs w:val="0"/>
          <w:sz w:val="28"/>
          <w:szCs w:val="28"/>
        </w:rPr>
        <w:t xml:space="preserve"> selectia unei date mai mici decat in campul </w:t>
      </w:r>
      <w:r w:rsidR="00A556A3" w:rsidRPr="00A556A3">
        <w:rPr>
          <w:rFonts w:ascii="Arial" w:hAnsi="Arial" w:cs="Arial"/>
          <w:b w:val="0"/>
          <w:bCs w:val="0"/>
          <w:i/>
          <w:iCs/>
          <w:sz w:val="28"/>
          <w:szCs w:val="28"/>
        </w:rPr>
        <w:t>Check-in</w:t>
      </w:r>
      <w:r w:rsidR="00A556A3">
        <w:rPr>
          <w:rFonts w:ascii="Arial" w:hAnsi="Arial" w:cs="Arial"/>
          <w:b w:val="0"/>
          <w:bCs w:val="0"/>
          <w:sz w:val="28"/>
          <w:szCs w:val="28"/>
        </w:rPr>
        <w:t>.</w:t>
      </w:r>
    </w:p>
    <w:bookmarkEnd w:id="2"/>
    <w:p w:rsidR="004238E0" w:rsidRDefault="004238E0" w:rsidP="00180F48">
      <w:pPr>
        <w:spacing w:after="0" w:line="360" w:lineRule="auto"/>
        <w:jc w:val="both"/>
        <w:rPr>
          <w:rFonts w:ascii="Arial" w:hAnsi="Arial" w:cs="Arial"/>
          <w:sz w:val="28"/>
          <w:szCs w:val="28"/>
        </w:rPr>
      </w:pPr>
    </w:p>
    <w:p w:rsidR="004238E0" w:rsidRDefault="004238E0" w:rsidP="00180F48">
      <w:pPr>
        <w:spacing w:after="0" w:line="360" w:lineRule="auto"/>
        <w:jc w:val="both"/>
        <w:rPr>
          <w:rFonts w:ascii="Arial" w:hAnsi="Arial" w:cs="Arial"/>
          <w:sz w:val="28"/>
          <w:szCs w:val="28"/>
        </w:rPr>
      </w:pPr>
    </w:p>
    <w:p w:rsidR="004238E0" w:rsidRDefault="004238E0" w:rsidP="004238E0">
      <w:pPr>
        <w:pStyle w:val="Capitol"/>
        <w:spacing w:before="120"/>
        <w:jc w:val="both"/>
        <w:rPr>
          <w:rFonts w:ascii="Arial" w:hAnsi="Arial" w:cs="Arial"/>
          <w:b w:val="0"/>
          <w:bCs w:val="0"/>
          <w:sz w:val="28"/>
          <w:szCs w:val="28"/>
        </w:rPr>
      </w:pPr>
      <w:r w:rsidRPr="004238E0">
        <w:rPr>
          <w:rFonts w:ascii="Arial" w:hAnsi="Arial" w:cs="Arial"/>
          <w:b w:val="0"/>
          <w:bCs w:val="0"/>
          <w:sz w:val="28"/>
          <w:szCs w:val="28"/>
        </w:rPr>
        <w:t>Codul</w:t>
      </w:r>
      <w:r>
        <w:rPr>
          <w:rFonts w:ascii="Arial" w:hAnsi="Arial" w:cs="Arial"/>
          <w:b w:val="0"/>
          <w:bCs w:val="0"/>
          <w:sz w:val="28"/>
          <w:szCs w:val="28"/>
        </w:rPr>
        <w:t xml:space="preserve"> php folosit in formularul rezervari este urmatorul:</w:t>
      </w:r>
    </w:p>
    <w:p w:rsidR="004238E0" w:rsidRPr="004238E0" w:rsidRDefault="004238E0" w:rsidP="004238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4238E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&lt;?php</w:t>
      </w:r>
    </w:p>
    <w:p w:rsidR="004238E0" w:rsidRPr="004238E0" w:rsidRDefault="004238E0" w:rsidP="004238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4238E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$servername</w:t>
      </w:r>
      <w:r w:rsidRPr="004238E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4238E0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"localhost"</w:t>
      </w:r>
      <w:r w:rsidRPr="004238E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4238E0" w:rsidRPr="004238E0" w:rsidRDefault="004238E0" w:rsidP="004238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4238E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$username</w:t>
      </w:r>
      <w:r w:rsidRPr="004238E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4238E0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"root"</w:t>
      </w:r>
      <w:r w:rsidRPr="004238E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4238E0" w:rsidRPr="004238E0" w:rsidRDefault="004238E0" w:rsidP="004238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4238E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$password</w:t>
      </w:r>
      <w:r w:rsidRPr="004238E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4238E0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""</w:t>
      </w:r>
      <w:r w:rsidRPr="004238E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4238E0" w:rsidRPr="004238E0" w:rsidRDefault="004238E0" w:rsidP="004238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4238E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$dbname</w:t>
      </w:r>
      <w:r w:rsidRPr="004238E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4238E0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"Tonivo"</w:t>
      </w:r>
      <w:r w:rsidRPr="004238E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4238E0" w:rsidRPr="004238E0" w:rsidRDefault="004238E0" w:rsidP="004238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</w:p>
    <w:p w:rsidR="004238E0" w:rsidRPr="004238E0" w:rsidRDefault="004238E0" w:rsidP="004238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4238E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$conn</w:t>
      </w:r>
      <w:r w:rsidRPr="004238E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4238E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new</w:t>
      </w:r>
      <w:r w:rsidRPr="004238E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4238E0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mysqli</w:t>
      </w:r>
      <w:r w:rsidRPr="004238E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4238E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$servername</w:t>
      </w:r>
      <w:r w:rsidRPr="004238E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4238E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$username</w:t>
      </w:r>
      <w:r w:rsidRPr="004238E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4238E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$password</w:t>
      </w:r>
      <w:r w:rsidRPr="004238E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4238E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$dbname</w:t>
      </w:r>
      <w:r w:rsidRPr="004238E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4238E0" w:rsidRPr="004238E0" w:rsidRDefault="004238E0" w:rsidP="004238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</w:p>
    <w:p w:rsidR="004238E0" w:rsidRPr="004238E0" w:rsidRDefault="004238E0" w:rsidP="004238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4238E0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4238E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(</w:t>
      </w:r>
      <w:r w:rsidRPr="004238E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$conn</w:t>
      </w:r>
      <w:r w:rsidRPr="004238E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4238E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connect_error</w:t>
      </w:r>
      <w:r w:rsidRPr="004238E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 {</w:t>
      </w:r>
    </w:p>
    <w:p w:rsidR="004238E0" w:rsidRPr="004238E0" w:rsidRDefault="004238E0" w:rsidP="004238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4238E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</w:t>
      </w:r>
      <w:r w:rsidRPr="004238E0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die</w:t>
      </w:r>
      <w:r w:rsidRPr="004238E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4238E0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"Conexiunea la baza de date a esuat: "</w:t>
      </w:r>
      <w:r w:rsidRPr="004238E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. </w:t>
      </w:r>
      <w:r w:rsidRPr="004238E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$conn</w:t>
      </w:r>
      <w:r w:rsidRPr="004238E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4238E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connect_error</w:t>
      </w:r>
      <w:r w:rsidRPr="004238E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4238E0" w:rsidRPr="004238E0" w:rsidRDefault="004238E0" w:rsidP="004238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4238E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:rsidR="004238E0" w:rsidRPr="004238E0" w:rsidRDefault="004238E0" w:rsidP="004238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4238E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$nume</w:t>
      </w:r>
      <w:r w:rsidRPr="004238E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4238E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$_POST</w:t>
      </w:r>
      <w:r w:rsidRPr="004238E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4238E0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'fname'</w:t>
      </w:r>
      <w:r w:rsidRPr="004238E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];</w:t>
      </w:r>
    </w:p>
    <w:p w:rsidR="004238E0" w:rsidRPr="004238E0" w:rsidRDefault="004238E0" w:rsidP="004238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4238E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$prenume</w:t>
      </w:r>
      <w:r w:rsidRPr="004238E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4238E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$_POST</w:t>
      </w:r>
      <w:r w:rsidRPr="004238E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4238E0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'lname'</w:t>
      </w:r>
      <w:r w:rsidRPr="004238E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];</w:t>
      </w:r>
    </w:p>
    <w:p w:rsidR="004238E0" w:rsidRPr="004238E0" w:rsidRDefault="004238E0" w:rsidP="004238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4238E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$mail</w:t>
      </w:r>
      <w:r w:rsidRPr="004238E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4238E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$_POST</w:t>
      </w:r>
      <w:r w:rsidRPr="004238E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4238E0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'mail'</w:t>
      </w:r>
      <w:r w:rsidRPr="004238E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];</w:t>
      </w:r>
    </w:p>
    <w:p w:rsidR="004238E0" w:rsidRPr="004238E0" w:rsidRDefault="004238E0" w:rsidP="004238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4238E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$telefon</w:t>
      </w:r>
      <w:r w:rsidRPr="004238E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4238E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$_POST</w:t>
      </w:r>
      <w:r w:rsidRPr="004238E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4238E0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'telefon'</w:t>
      </w:r>
      <w:r w:rsidRPr="004238E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];</w:t>
      </w:r>
    </w:p>
    <w:p w:rsidR="004238E0" w:rsidRPr="004238E0" w:rsidRDefault="004238E0" w:rsidP="004238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4238E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$adresa</w:t>
      </w:r>
      <w:r w:rsidRPr="004238E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4238E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$_POST</w:t>
      </w:r>
      <w:r w:rsidRPr="004238E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4238E0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'adresa'</w:t>
      </w:r>
      <w:r w:rsidRPr="004238E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];</w:t>
      </w:r>
    </w:p>
    <w:p w:rsidR="004238E0" w:rsidRPr="004238E0" w:rsidRDefault="004238E0" w:rsidP="004238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4238E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$checkin</w:t>
      </w:r>
      <w:r w:rsidRPr="004238E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4238E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$_POST</w:t>
      </w:r>
      <w:r w:rsidRPr="004238E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4238E0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'checkin'</w:t>
      </w:r>
      <w:r w:rsidRPr="004238E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];</w:t>
      </w:r>
    </w:p>
    <w:p w:rsidR="004238E0" w:rsidRPr="004238E0" w:rsidRDefault="004238E0" w:rsidP="004238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4238E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$checkout</w:t>
      </w:r>
      <w:r w:rsidRPr="004238E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4238E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$_POST</w:t>
      </w:r>
      <w:r w:rsidRPr="004238E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4238E0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'checkout'</w:t>
      </w:r>
      <w:r w:rsidRPr="004238E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];</w:t>
      </w:r>
    </w:p>
    <w:p w:rsidR="004238E0" w:rsidRPr="004238E0" w:rsidRDefault="004238E0" w:rsidP="004238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4238E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$numarpersoane</w:t>
      </w:r>
      <w:r w:rsidRPr="004238E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4238E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$_POST</w:t>
      </w:r>
      <w:r w:rsidRPr="004238E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4238E0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'numarpersoane'</w:t>
      </w:r>
      <w:r w:rsidRPr="004238E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];</w:t>
      </w:r>
    </w:p>
    <w:p w:rsidR="004238E0" w:rsidRPr="004238E0" w:rsidRDefault="004238E0" w:rsidP="004238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</w:p>
    <w:p w:rsidR="004238E0" w:rsidRPr="004238E0" w:rsidRDefault="004238E0" w:rsidP="004238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4238E0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// Verificare existență client în baza de date</w:t>
      </w:r>
    </w:p>
    <w:p w:rsidR="004238E0" w:rsidRPr="004238E0" w:rsidRDefault="004238E0" w:rsidP="004238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4238E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$sql</w:t>
      </w:r>
      <w:r w:rsidRPr="004238E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4238E0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4238E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SELECT</w:t>
      </w:r>
      <w:r w:rsidRPr="004238E0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id </w:t>
      </w:r>
      <w:r w:rsidRPr="004238E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FROM</w:t>
      </w:r>
      <w:r w:rsidRPr="004238E0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client </w:t>
      </w:r>
      <w:r w:rsidRPr="004238E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WHERE</w:t>
      </w:r>
      <w:r w:rsidRPr="004238E0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nume </w:t>
      </w:r>
      <w:r w:rsidRPr="004238E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4238E0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'</w:t>
      </w:r>
      <w:r w:rsidRPr="004238E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$nume</w:t>
      </w:r>
      <w:r w:rsidRPr="004238E0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' </w:t>
      </w:r>
      <w:r w:rsidRPr="004238E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AND</w:t>
      </w:r>
      <w:r w:rsidRPr="004238E0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prenume </w:t>
      </w:r>
      <w:r w:rsidRPr="004238E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4238E0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'</w:t>
      </w:r>
      <w:r w:rsidRPr="004238E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$prenume</w:t>
      </w:r>
      <w:r w:rsidRPr="004238E0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' </w:t>
      </w:r>
      <w:r w:rsidRPr="004238E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AND</w:t>
      </w:r>
      <w:r w:rsidRPr="004238E0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telefon </w:t>
      </w:r>
      <w:r w:rsidRPr="004238E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4238E0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'</w:t>
      </w:r>
      <w:r w:rsidRPr="004238E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$telefon</w:t>
      </w:r>
      <w:r w:rsidRPr="004238E0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'"</w:t>
      </w:r>
      <w:r w:rsidRPr="004238E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4238E0" w:rsidRPr="004238E0" w:rsidRDefault="004238E0" w:rsidP="004238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4238E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$result</w:t>
      </w:r>
      <w:r w:rsidRPr="004238E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4238E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$conn</w:t>
      </w:r>
      <w:r w:rsidRPr="004238E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4238E0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query</w:t>
      </w:r>
      <w:r w:rsidRPr="004238E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4238E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$sql</w:t>
      </w:r>
      <w:r w:rsidRPr="004238E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4238E0" w:rsidRPr="004238E0" w:rsidRDefault="004238E0" w:rsidP="004238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</w:p>
    <w:p w:rsidR="004238E0" w:rsidRPr="004238E0" w:rsidRDefault="004238E0" w:rsidP="004238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4238E0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4238E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(</w:t>
      </w:r>
      <w:r w:rsidRPr="004238E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$result</w:t>
      </w:r>
      <w:r w:rsidRPr="004238E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4238E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num_rows</w:t>
      </w:r>
      <w:r w:rsidRPr="004238E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&gt; </w:t>
      </w:r>
      <w:r w:rsidRPr="004238E0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4238E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 {</w:t>
      </w:r>
    </w:p>
    <w:p w:rsidR="004238E0" w:rsidRPr="004238E0" w:rsidRDefault="004238E0" w:rsidP="004238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4238E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</w:t>
      </w:r>
      <w:r w:rsidRPr="004238E0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// Clientul există deja în baza de date, preluăm ID-ul existent</w:t>
      </w:r>
    </w:p>
    <w:p w:rsidR="004238E0" w:rsidRPr="004238E0" w:rsidRDefault="004238E0" w:rsidP="004238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4238E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</w:t>
      </w:r>
      <w:r w:rsidRPr="004238E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$row</w:t>
      </w:r>
      <w:r w:rsidRPr="004238E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4238E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$result</w:t>
      </w:r>
      <w:r w:rsidRPr="004238E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4238E0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fetch_assoc</w:t>
      </w:r>
      <w:r w:rsidRPr="004238E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:rsidR="004238E0" w:rsidRPr="004238E0" w:rsidRDefault="004238E0" w:rsidP="004238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4238E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</w:t>
      </w:r>
      <w:r w:rsidRPr="004238E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$last_id</w:t>
      </w:r>
      <w:r w:rsidRPr="004238E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4238E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$row</w:t>
      </w:r>
      <w:r w:rsidRPr="004238E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4238E0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"id"</w:t>
      </w:r>
      <w:r w:rsidRPr="004238E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];</w:t>
      </w:r>
    </w:p>
    <w:p w:rsidR="004238E0" w:rsidRPr="004238E0" w:rsidRDefault="004238E0" w:rsidP="004238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4238E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} </w:t>
      </w:r>
      <w:r w:rsidRPr="004238E0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else</w:t>
      </w:r>
      <w:r w:rsidRPr="004238E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{</w:t>
      </w:r>
    </w:p>
    <w:p w:rsidR="004238E0" w:rsidRPr="004238E0" w:rsidRDefault="004238E0" w:rsidP="004238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4238E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</w:t>
      </w:r>
      <w:r w:rsidRPr="004238E0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// Inserare date în tabela 'client'</w:t>
      </w:r>
    </w:p>
    <w:p w:rsidR="004238E0" w:rsidRPr="004238E0" w:rsidRDefault="004238E0" w:rsidP="004238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4238E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</w:t>
      </w:r>
      <w:r w:rsidRPr="004238E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$sql</w:t>
      </w:r>
      <w:r w:rsidRPr="004238E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4238E0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4238E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INSERT INTO</w:t>
      </w:r>
      <w:r w:rsidRPr="004238E0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client (nume, prenume, mail, telefon, adresa) </w:t>
      </w:r>
      <w:r w:rsidRPr="004238E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VALUES</w:t>
      </w:r>
      <w:r w:rsidRPr="004238E0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('</w:t>
      </w:r>
      <w:r w:rsidRPr="004238E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$nume</w:t>
      </w:r>
      <w:r w:rsidRPr="004238E0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', '</w:t>
      </w:r>
      <w:r w:rsidRPr="004238E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$prenume</w:t>
      </w:r>
      <w:r w:rsidRPr="004238E0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', '</w:t>
      </w:r>
      <w:r w:rsidRPr="004238E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$mail</w:t>
      </w:r>
      <w:r w:rsidRPr="004238E0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', '</w:t>
      </w:r>
      <w:r w:rsidRPr="004238E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$telefon</w:t>
      </w:r>
      <w:r w:rsidRPr="004238E0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', '</w:t>
      </w:r>
      <w:r w:rsidRPr="004238E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$adresa</w:t>
      </w:r>
      <w:r w:rsidRPr="004238E0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')"</w:t>
      </w:r>
      <w:r w:rsidRPr="004238E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4238E0" w:rsidRPr="004238E0" w:rsidRDefault="004238E0" w:rsidP="004238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</w:p>
    <w:p w:rsidR="004238E0" w:rsidRPr="004238E0" w:rsidRDefault="004238E0" w:rsidP="004238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4238E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</w:t>
      </w:r>
      <w:r w:rsidRPr="004238E0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4238E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(</w:t>
      </w:r>
      <w:r w:rsidRPr="004238E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$conn</w:t>
      </w:r>
      <w:r w:rsidRPr="004238E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4238E0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query</w:t>
      </w:r>
      <w:r w:rsidRPr="004238E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4238E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$sql</w:t>
      </w:r>
      <w:r w:rsidRPr="004238E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) === </w:t>
      </w:r>
      <w:r w:rsidRPr="004238E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TRUE</w:t>
      </w:r>
      <w:r w:rsidRPr="004238E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 {</w:t>
      </w:r>
    </w:p>
    <w:p w:rsidR="004238E0" w:rsidRPr="004238E0" w:rsidRDefault="004238E0" w:rsidP="004238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4238E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4238E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$last_id</w:t>
      </w:r>
      <w:r w:rsidRPr="004238E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4238E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$conn</w:t>
      </w:r>
      <w:r w:rsidRPr="004238E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4238E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insert_id</w:t>
      </w:r>
      <w:r w:rsidRPr="004238E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4238E0" w:rsidRPr="004238E0" w:rsidRDefault="004238E0" w:rsidP="004238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4238E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} </w:t>
      </w:r>
      <w:r w:rsidRPr="004238E0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else</w:t>
      </w:r>
      <w:r w:rsidRPr="004238E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{</w:t>
      </w:r>
    </w:p>
    <w:p w:rsidR="004238E0" w:rsidRPr="004238E0" w:rsidRDefault="004238E0" w:rsidP="004238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4238E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4238E0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echo</w:t>
      </w:r>
      <w:r w:rsidRPr="004238E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4238E0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"Eroare: "</w:t>
      </w:r>
      <w:r w:rsidRPr="004238E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. </w:t>
      </w:r>
      <w:r w:rsidRPr="004238E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$sql</w:t>
      </w:r>
      <w:r w:rsidRPr="004238E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. </w:t>
      </w:r>
      <w:r w:rsidRPr="004238E0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"&lt;br&gt;"</w:t>
      </w:r>
      <w:r w:rsidRPr="004238E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. </w:t>
      </w:r>
      <w:r w:rsidRPr="004238E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$conn</w:t>
      </w:r>
      <w:r w:rsidRPr="004238E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4238E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error</w:t>
      </w:r>
      <w:r w:rsidRPr="004238E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4238E0" w:rsidRPr="004238E0" w:rsidRDefault="004238E0" w:rsidP="004238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4238E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}</w:t>
      </w:r>
    </w:p>
    <w:p w:rsidR="00F139E5" w:rsidRPr="00F139E5" w:rsidRDefault="004238E0" w:rsidP="004238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4238E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:rsidR="004238E0" w:rsidRPr="004238E0" w:rsidRDefault="004238E0" w:rsidP="004238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</w:p>
    <w:p w:rsidR="004238E0" w:rsidRPr="004238E0" w:rsidRDefault="004238E0" w:rsidP="004238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4238E0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// Inserare date în tabela 'rezervare'</w:t>
      </w:r>
    </w:p>
    <w:p w:rsidR="004238E0" w:rsidRDefault="004238E0" w:rsidP="004238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4238E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$sql</w:t>
      </w:r>
      <w:r w:rsidRPr="004238E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4238E0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4238E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INSERT INTO</w:t>
      </w:r>
      <w:r w:rsidRPr="004238E0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rezervare (checkin, checkout, numarpersoane, id_client) </w:t>
      </w:r>
      <w:r w:rsidRPr="004238E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VALUES</w:t>
      </w:r>
      <w:r w:rsidRPr="004238E0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('</w:t>
      </w:r>
      <w:r w:rsidRPr="004238E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$checkin</w:t>
      </w:r>
      <w:r w:rsidRPr="004238E0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', '</w:t>
      </w:r>
      <w:r w:rsidRPr="004238E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$checkout</w:t>
      </w:r>
      <w:r w:rsidRPr="004238E0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', '</w:t>
      </w:r>
      <w:r w:rsidRPr="004238E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$numarpersoane</w:t>
      </w:r>
      <w:r w:rsidRPr="004238E0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', '</w:t>
      </w:r>
      <w:r w:rsidRPr="004238E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$last_id</w:t>
      </w:r>
      <w:r w:rsidRPr="004238E0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')"</w:t>
      </w:r>
      <w:r w:rsidRPr="004238E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F139E5" w:rsidRPr="004238E0" w:rsidRDefault="00F139E5" w:rsidP="004238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</w:p>
    <w:p w:rsidR="004238E0" w:rsidRPr="004238E0" w:rsidRDefault="004238E0" w:rsidP="004238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4238E0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4238E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(</w:t>
      </w:r>
      <w:r w:rsidRPr="004238E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$conn</w:t>
      </w:r>
      <w:r w:rsidRPr="004238E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4238E0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query</w:t>
      </w:r>
      <w:r w:rsidRPr="004238E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4238E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$sql</w:t>
      </w:r>
      <w:r w:rsidRPr="004238E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) === </w:t>
      </w:r>
      <w:r w:rsidRPr="004238E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FALSE</w:t>
      </w:r>
      <w:r w:rsidRPr="004238E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</w:t>
      </w:r>
    </w:p>
    <w:p w:rsidR="004238E0" w:rsidRPr="004238E0" w:rsidRDefault="004238E0" w:rsidP="004238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4238E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  <w:r w:rsidRPr="004238E0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echo</w:t>
      </w:r>
      <w:r w:rsidRPr="004238E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4238E0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"Eroare: "</w:t>
      </w:r>
      <w:r w:rsidRPr="004238E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. </w:t>
      </w:r>
      <w:r w:rsidRPr="004238E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$sql</w:t>
      </w:r>
      <w:r w:rsidRPr="004238E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. </w:t>
      </w:r>
      <w:r w:rsidRPr="004238E0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"&lt;br&gt;"</w:t>
      </w:r>
      <w:r w:rsidRPr="004238E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. </w:t>
      </w:r>
      <w:r w:rsidRPr="004238E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$conn</w:t>
      </w:r>
      <w:r w:rsidRPr="004238E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4238E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error</w:t>
      </w:r>
      <w:r w:rsidRPr="004238E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;}</w:t>
      </w:r>
    </w:p>
    <w:p w:rsidR="004238E0" w:rsidRPr="004238E0" w:rsidRDefault="004238E0" w:rsidP="004238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4238E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$conn</w:t>
      </w:r>
      <w:r w:rsidRPr="004238E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4238E0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close</w:t>
      </w:r>
      <w:r w:rsidRPr="004238E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:rsidR="004238E0" w:rsidRPr="00F139E5" w:rsidRDefault="004238E0" w:rsidP="00F139E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4238E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</w:p>
    <w:p w:rsidR="004948CF" w:rsidRDefault="004948CF" w:rsidP="004948CF">
      <w:pPr>
        <w:pStyle w:val="Capitol"/>
        <w:spacing w:before="240"/>
        <w:jc w:val="both"/>
        <w:rPr>
          <w:rFonts w:ascii="Arial" w:hAnsi="Arial" w:cs="Arial"/>
          <w:b w:val="0"/>
          <w:bCs w:val="0"/>
          <w:i/>
          <w:sz w:val="28"/>
          <w:szCs w:val="28"/>
        </w:rPr>
      </w:pPr>
      <w:r>
        <w:rPr>
          <w:rFonts w:ascii="Arial" w:hAnsi="Arial" w:cs="Arial"/>
          <w:b w:val="0"/>
          <w:bCs w:val="0"/>
          <w:sz w:val="28"/>
          <w:szCs w:val="28"/>
        </w:rPr>
        <w:t xml:space="preserve">Sectiunea </w:t>
      </w:r>
      <w:r>
        <w:rPr>
          <w:rFonts w:ascii="Arial" w:hAnsi="Arial" w:cs="Arial"/>
          <w:b w:val="0"/>
          <w:bCs w:val="0"/>
          <w:i/>
          <w:iCs/>
          <w:sz w:val="28"/>
          <w:szCs w:val="28"/>
        </w:rPr>
        <w:t>Admin</w:t>
      </w:r>
      <w:r>
        <w:rPr>
          <w:rFonts w:ascii="Arial" w:hAnsi="Arial" w:cs="Arial"/>
          <w:b w:val="0"/>
          <w:bCs w:val="0"/>
          <w:sz w:val="28"/>
          <w:szCs w:val="28"/>
        </w:rPr>
        <w:t xml:space="preserve"> </w:t>
      </w:r>
      <w:r>
        <w:rPr>
          <w:rFonts w:ascii="Arial" w:hAnsi="Arial" w:cs="Arial"/>
          <w:sz w:val="28"/>
          <w:szCs w:val="28"/>
        </w:rPr>
        <w:t xml:space="preserve">conține </w:t>
      </w:r>
      <w:r>
        <w:rPr>
          <w:rFonts w:ascii="Arial" w:hAnsi="Arial" w:cs="Arial"/>
          <w:b w:val="0"/>
          <w:bCs w:val="0"/>
          <w:sz w:val="28"/>
          <w:szCs w:val="28"/>
        </w:rPr>
        <w:t xml:space="preserve">un formular prin care staff-ul poate sa se conecteze si sa acceseze datele din baza de date afisate in sectiunea </w:t>
      </w:r>
      <w:r w:rsidRPr="004948CF">
        <w:rPr>
          <w:rFonts w:ascii="Arial" w:hAnsi="Arial" w:cs="Arial"/>
          <w:b w:val="0"/>
          <w:bCs w:val="0"/>
          <w:i/>
          <w:sz w:val="28"/>
          <w:szCs w:val="28"/>
        </w:rPr>
        <w:t>Afisare</w:t>
      </w:r>
      <w:r>
        <w:rPr>
          <w:rFonts w:ascii="Arial" w:hAnsi="Arial" w:cs="Arial"/>
          <w:b w:val="0"/>
          <w:bCs w:val="0"/>
          <w:i/>
          <w:sz w:val="28"/>
          <w:szCs w:val="28"/>
        </w:rPr>
        <w:t>.</w:t>
      </w:r>
    </w:p>
    <w:p w:rsidR="005C6806" w:rsidRDefault="005C6806" w:rsidP="004948CF">
      <w:pPr>
        <w:pStyle w:val="Capitol"/>
        <w:spacing w:before="240"/>
        <w:jc w:val="both"/>
        <w:rPr>
          <w:rFonts w:ascii="Arial" w:hAnsi="Arial" w:cs="Arial"/>
          <w:b w:val="0"/>
          <w:bCs w:val="0"/>
          <w:i/>
          <w:sz w:val="28"/>
          <w:szCs w:val="28"/>
        </w:rPr>
      </w:pPr>
    </w:p>
    <w:p w:rsidR="005C6806" w:rsidRDefault="004948CF" w:rsidP="004948CF">
      <w:pPr>
        <w:pStyle w:val="Capitol"/>
        <w:spacing w:before="240"/>
        <w:jc w:val="both"/>
        <w:rPr>
          <w:rFonts w:ascii="Arial" w:hAnsi="Arial" w:cs="Arial"/>
          <w:b w:val="0"/>
          <w:bCs w:val="0"/>
          <w:sz w:val="28"/>
          <w:szCs w:val="28"/>
        </w:rPr>
      </w:pPr>
      <w:r w:rsidRPr="004948CF">
        <w:rPr>
          <w:rFonts w:ascii="Arial" w:hAnsi="Arial" w:cs="Arial"/>
          <w:b w:val="0"/>
          <w:bCs w:val="0"/>
          <w:noProof/>
          <w:sz w:val="28"/>
          <w:szCs w:val="28"/>
        </w:rPr>
        <w:drawing>
          <wp:inline distT="0" distB="0" distL="0" distR="0" wp14:anchorId="05FEBF27" wp14:editId="21CC6867">
            <wp:extent cx="5939790" cy="2912110"/>
            <wp:effectExtent l="0" t="0" r="0" b="0"/>
            <wp:docPr id="2" name="I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1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6806" w:rsidRDefault="005C6806" w:rsidP="004948CF">
      <w:pPr>
        <w:pStyle w:val="Capitol"/>
        <w:spacing w:before="240"/>
        <w:jc w:val="both"/>
        <w:rPr>
          <w:rFonts w:ascii="Arial" w:hAnsi="Arial" w:cs="Arial"/>
          <w:b w:val="0"/>
          <w:bCs w:val="0"/>
          <w:sz w:val="28"/>
          <w:szCs w:val="28"/>
        </w:rPr>
      </w:pPr>
    </w:p>
    <w:p w:rsidR="004948CF" w:rsidRPr="004238E0" w:rsidRDefault="005C6806" w:rsidP="004948CF">
      <w:pPr>
        <w:pStyle w:val="Capitol"/>
        <w:spacing w:before="120"/>
        <w:jc w:val="both"/>
        <w:rPr>
          <w:rFonts w:ascii="Arial" w:hAnsi="Arial" w:cs="Arial"/>
          <w:b w:val="0"/>
          <w:bCs w:val="0"/>
          <w:sz w:val="28"/>
          <w:szCs w:val="28"/>
        </w:rPr>
      </w:pPr>
      <w:r w:rsidRPr="005C6806">
        <w:rPr>
          <w:rFonts w:ascii="Arial" w:hAnsi="Arial" w:cs="Arial"/>
          <w:b w:val="0"/>
          <w:bCs w:val="0"/>
          <w:noProof/>
          <w:sz w:val="28"/>
          <w:szCs w:val="28"/>
        </w:rPr>
        <w:drawing>
          <wp:inline distT="0" distB="0" distL="0" distR="0" wp14:anchorId="0B858C5C" wp14:editId="41529575">
            <wp:extent cx="5939790" cy="2946400"/>
            <wp:effectExtent l="0" t="0" r="0" b="0"/>
            <wp:docPr id="3" name="I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6806" w:rsidRDefault="005C6806" w:rsidP="005C6806">
      <w:pPr>
        <w:pStyle w:val="Capitol"/>
        <w:spacing w:before="240"/>
        <w:jc w:val="both"/>
        <w:rPr>
          <w:rFonts w:ascii="Arial" w:hAnsi="Arial" w:cs="Arial"/>
          <w:b w:val="0"/>
          <w:bCs w:val="0"/>
          <w:sz w:val="28"/>
          <w:szCs w:val="28"/>
        </w:rPr>
      </w:pPr>
      <w:r>
        <w:rPr>
          <w:rFonts w:ascii="Arial" w:hAnsi="Arial" w:cs="Arial"/>
          <w:b w:val="0"/>
          <w:bCs w:val="0"/>
          <w:sz w:val="28"/>
          <w:szCs w:val="28"/>
        </w:rPr>
        <w:t>Conectarea directa la pagina Afisare nu poate fi realizate fara conectarea la contul Admin.</w:t>
      </w:r>
    </w:p>
    <w:p w:rsidR="005C6806" w:rsidRPr="003A1B89" w:rsidRDefault="005C6806" w:rsidP="005C6806">
      <w:pPr>
        <w:pStyle w:val="Capitol"/>
        <w:spacing w:before="240"/>
        <w:jc w:val="both"/>
        <w:rPr>
          <w:rFonts w:ascii="Arial" w:hAnsi="Arial" w:cs="Arial"/>
          <w:b w:val="0"/>
          <w:bCs w:val="0"/>
          <w:sz w:val="28"/>
          <w:szCs w:val="28"/>
        </w:rPr>
      </w:pPr>
    </w:p>
    <w:p w:rsidR="004238E0" w:rsidRDefault="004238E0" w:rsidP="004238E0">
      <w:pPr>
        <w:pStyle w:val="Capitol"/>
        <w:spacing w:before="120"/>
        <w:jc w:val="both"/>
        <w:rPr>
          <w:rFonts w:ascii="Arial" w:hAnsi="Arial" w:cs="Arial"/>
        </w:rPr>
      </w:pPr>
    </w:p>
    <w:p w:rsidR="004238E0" w:rsidRPr="004238E0" w:rsidRDefault="004238E0" w:rsidP="004238E0">
      <w:pPr>
        <w:pStyle w:val="Capitol"/>
        <w:spacing w:before="120"/>
        <w:jc w:val="both"/>
        <w:rPr>
          <w:rFonts w:ascii="Arial" w:hAnsi="Arial" w:cs="Arial"/>
        </w:rPr>
      </w:pPr>
      <w:r w:rsidRPr="00747A56">
        <w:rPr>
          <w:rFonts w:ascii="Arial" w:hAnsi="Arial" w:cs="Arial"/>
        </w:rPr>
        <w:t>Programe utilizate.</w:t>
      </w:r>
    </w:p>
    <w:p w:rsidR="004238E0" w:rsidRDefault="004238E0" w:rsidP="004238E0">
      <w:pPr>
        <w:spacing w:after="0" w:line="360" w:lineRule="auto"/>
        <w:jc w:val="both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HTML (Hypertext Markup Language)</w:t>
      </w:r>
    </w:p>
    <w:p w:rsidR="004238E0" w:rsidRDefault="004238E0" w:rsidP="00180F48">
      <w:pPr>
        <w:spacing w:after="0" w:line="360" w:lineRule="auto"/>
        <w:jc w:val="both"/>
        <w:rPr>
          <w:rFonts w:ascii="Arial" w:hAnsi="Arial" w:cs="Arial"/>
          <w:sz w:val="28"/>
          <w:szCs w:val="28"/>
        </w:rPr>
      </w:pPr>
    </w:p>
    <w:p w:rsidR="00541D47" w:rsidRDefault="00541D47" w:rsidP="00180F48">
      <w:pPr>
        <w:spacing w:after="0" w:line="360" w:lineRule="auto"/>
        <w:jc w:val="both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HTML-ul este un limbaj de marcare utilizat în crearea paginilor web. Fiecare pagină web conține un cod HTML.</w:t>
      </w:r>
    </w:p>
    <w:p w:rsidR="00541D47" w:rsidRDefault="00541D47" w:rsidP="00180F48">
      <w:pPr>
        <w:spacing w:after="0" w:line="360" w:lineRule="auto"/>
        <w:jc w:val="both"/>
        <w:rPr>
          <w:rFonts w:ascii="Arial" w:hAnsi="Arial" w:cs="Arial"/>
          <w:sz w:val="28"/>
          <w:szCs w:val="28"/>
        </w:rPr>
      </w:pPr>
    </w:p>
    <w:p w:rsidR="00541D47" w:rsidRDefault="00541D47" w:rsidP="00180F48">
      <w:pPr>
        <w:spacing w:after="0" w:line="360" w:lineRule="auto"/>
        <w:jc w:val="both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CSS (Cascading Style Sheets)</w:t>
      </w:r>
    </w:p>
    <w:p w:rsidR="00541D47" w:rsidRDefault="00541D47" w:rsidP="00180F48">
      <w:pPr>
        <w:spacing w:after="0" w:line="360" w:lineRule="auto"/>
        <w:jc w:val="both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CSS este un standard pentru formarea elementelor unui document HTML.</w:t>
      </w:r>
    </w:p>
    <w:p w:rsidR="00541D47" w:rsidRDefault="00541D47" w:rsidP="00180F48">
      <w:pPr>
        <w:spacing w:after="0" w:line="360" w:lineRule="auto"/>
        <w:jc w:val="both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Stilurile din CSS permit îmbunătățirea accesibilității unei pagini web.</w:t>
      </w:r>
    </w:p>
    <w:p w:rsidR="00541D47" w:rsidRDefault="00541D47" w:rsidP="00180F48">
      <w:pPr>
        <w:spacing w:after="0" w:line="360" w:lineRule="auto"/>
        <w:jc w:val="both"/>
        <w:rPr>
          <w:rFonts w:ascii="Arial" w:hAnsi="Arial" w:cs="Arial"/>
          <w:sz w:val="28"/>
          <w:szCs w:val="28"/>
        </w:rPr>
      </w:pPr>
    </w:p>
    <w:p w:rsidR="00541D47" w:rsidRDefault="00541D47" w:rsidP="00180F48">
      <w:pPr>
        <w:spacing w:after="0" w:line="360" w:lineRule="auto"/>
        <w:jc w:val="both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PHP (Hypertext Preprocessor)</w:t>
      </w:r>
    </w:p>
    <w:p w:rsidR="00541D47" w:rsidRDefault="00541D47" w:rsidP="00180F48">
      <w:pPr>
        <w:spacing w:after="0" w:line="360" w:lineRule="auto"/>
        <w:jc w:val="both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PHP este un limbaj de programare folosit în dezvoltarea paginilor web. Se folosește împreună cu HTML fiind unul dintre cele mai importante limbaje de programare web.</w:t>
      </w:r>
    </w:p>
    <w:p w:rsidR="00541D47" w:rsidRDefault="00541D47" w:rsidP="00180F48">
      <w:pPr>
        <w:spacing w:after="0" w:line="360" w:lineRule="auto"/>
        <w:jc w:val="both"/>
        <w:rPr>
          <w:rFonts w:ascii="Arial" w:hAnsi="Arial" w:cs="Arial"/>
          <w:sz w:val="28"/>
          <w:szCs w:val="28"/>
        </w:rPr>
      </w:pPr>
    </w:p>
    <w:p w:rsidR="00541D47" w:rsidRDefault="00541D47" w:rsidP="00180F48">
      <w:pPr>
        <w:spacing w:after="0" w:line="360" w:lineRule="auto"/>
        <w:jc w:val="both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SQL (Structured Query Language)</w:t>
      </w:r>
    </w:p>
    <w:p w:rsidR="00541D47" w:rsidRDefault="00541D47" w:rsidP="00180F48">
      <w:pPr>
        <w:spacing w:after="0" w:line="360" w:lineRule="auto"/>
        <w:jc w:val="both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SQL este un limbaj specific folosit în programare și conceput pentru gestionarea datelor deținute într-un sistem de management al bazelor de date.</w:t>
      </w:r>
    </w:p>
    <w:p w:rsidR="00541D47" w:rsidRDefault="00541D47" w:rsidP="00180F48">
      <w:pPr>
        <w:spacing w:after="0" w:line="360" w:lineRule="auto"/>
        <w:jc w:val="both"/>
        <w:rPr>
          <w:rFonts w:ascii="Arial" w:hAnsi="Arial" w:cs="Arial"/>
          <w:sz w:val="28"/>
          <w:szCs w:val="28"/>
        </w:rPr>
      </w:pPr>
    </w:p>
    <w:p w:rsidR="00541D47" w:rsidRDefault="00541D47" w:rsidP="00180F48">
      <w:pPr>
        <w:spacing w:after="0" w:line="360" w:lineRule="auto"/>
        <w:jc w:val="both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JS (JavaScript)</w:t>
      </w:r>
    </w:p>
    <w:p w:rsidR="00541D47" w:rsidRPr="00BC312A" w:rsidRDefault="00541D47" w:rsidP="00180F48">
      <w:pPr>
        <w:spacing w:after="0" w:line="360" w:lineRule="auto"/>
        <w:jc w:val="both"/>
        <w:rPr>
          <w:rFonts w:ascii="Arial" w:hAnsi="Arial" w:cs="Arial"/>
          <w:sz w:val="28"/>
          <w:szCs w:val="28"/>
        </w:rPr>
      </w:pPr>
      <w:r w:rsidRPr="00541D47">
        <w:rPr>
          <w:rFonts w:ascii="Arial" w:hAnsi="Arial" w:cs="Arial"/>
          <w:sz w:val="28"/>
          <w:szCs w:val="28"/>
        </w:rPr>
        <w:t>JavaScript este un limbaj de programare orientat obiect bazat pe conceptul prototipurilor.</w:t>
      </w:r>
      <w:r>
        <w:rPr>
          <w:rFonts w:ascii="Arial" w:hAnsi="Arial" w:cs="Arial"/>
          <w:sz w:val="28"/>
          <w:szCs w:val="28"/>
        </w:rPr>
        <w:t xml:space="preserve"> </w:t>
      </w:r>
      <w:r w:rsidRPr="00541D47">
        <w:rPr>
          <w:rFonts w:ascii="Arial" w:hAnsi="Arial" w:cs="Arial"/>
          <w:sz w:val="28"/>
          <w:szCs w:val="28"/>
        </w:rPr>
        <w:t>Este folosit mai ales pentru introducerea unor funcționalități în paginile web, codul JavaScript din aceste pagini fiind rulat de către browser.</w:t>
      </w:r>
    </w:p>
    <w:p w:rsidR="00851B70" w:rsidRPr="00BC312A" w:rsidRDefault="00851B70" w:rsidP="00851B70">
      <w:pPr>
        <w:spacing w:after="0" w:line="360" w:lineRule="auto"/>
        <w:jc w:val="both"/>
        <w:rPr>
          <w:rFonts w:ascii="Arial" w:hAnsi="Arial" w:cs="Arial"/>
          <w:sz w:val="28"/>
          <w:szCs w:val="28"/>
        </w:rPr>
      </w:pPr>
    </w:p>
    <w:p w:rsidR="00B1244A" w:rsidRPr="00BC312A" w:rsidRDefault="00B1244A">
      <w:pPr>
        <w:rPr>
          <w:rFonts w:ascii="Arial" w:hAnsi="Arial" w:cs="Arial"/>
          <w:sz w:val="28"/>
          <w:szCs w:val="28"/>
        </w:rPr>
      </w:pPr>
      <w:r w:rsidRPr="00BC312A">
        <w:rPr>
          <w:rFonts w:ascii="Arial" w:hAnsi="Arial" w:cs="Arial"/>
          <w:sz w:val="28"/>
          <w:szCs w:val="28"/>
        </w:rPr>
        <w:br w:type="page"/>
      </w:r>
    </w:p>
    <w:p w:rsidR="00541D47" w:rsidRDefault="00B1244A" w:rsidP="00B1244A">
      <w:pPr>
        <w:pStyle w:val="Capitol"/>
        <w:rPr>
          <w:rFonts w:ascii="Arial" w:hAnsi="Arial" w:cs="Arial"/>
        </w:rPr>
      </w:pPr>
      <w:bookmarkStart w:id="3" w:name="_Toc129693806"/>
      <w:r w:rsidRPr="00BC312A">
        <w:rPr>
          <w:rFonts w:ascii="Arial" w:hAnsi="Arial" w:cs="Arial"/>
        </w:rPr>
        <w:t>Concluzii</w:t>
      </w:r>
      <w:bookmarkEnd w:id="3"/>
    </w:p>
    <w:p w:rsidR="00747A56" w:rsidRDefault="00747A56" w:rsidP="00747A56">
      <w:pPr>
        <w:rPr>
          <w:rFonts w:ascii="Arial" w:hAnsi="Arial" w:cs="Arial"/>
          <w:sz w:val="24"/>
        </w:rPr>
      </w:pPr>
    </w:p>
    <w:p w:rsidR="00541D47" w:rsidRPr="00747A56" w:rsidRDefault="00E42558" w:rsidP="00747A56">
      <w:pPr>
        <w:ind w:firstLine="708"/>
        <w:jc w:val="both"/>
        <w:rPr>
          <w:rFonts w:ascii="Arial" w:hAnsi="Arial" w:cs="Arial"/>
          <w:b/>
          <w:sz w:val="28"/>
          <w:szCs w:val="28"/>
        </w:rPr>
      </w:pPr>
      <w:r w:rsidRPr="00747A56">
        <w:rPr>
          <w:rFonts w:ascii="Arial" w:hAnsi="Arial" w:cs="Arial"/>
          <w:sz w:val="28"/>
          <w:szCs w:val="28"/>
        </w:rPr>
        <w:t xml:space="preserve">Odată cu realizarea acestui proiect am învățat multe informații legate de programare. Folosind cunoștințele acumulate în anii de liceu am reușit să realizez un site </w:t>
      </w:r>
      <w:r w:rsidR="00F64327" w:rsidRPr="00747A56">
        <w:rPr>
          <w:rFonts w:ascii="Arial" w:hAnsi="Arial" w:cs="Arial"/>
          <w:sz w:val="28"/>
          <w:szCs w:val="28"/>
        </w:rPr>
        <w:t xml:space="preserve">care prezintă </w:t>
      </w:r>
      <w:r w:rsidRPr="00747A56">
        <w:rPr>
          <w:rFonts w:ascii="Arial" w:hAnsi="Arial" w:cs="Arial"/>
          <w:sz w:val="28"/>
          <w:szCs w:val="28"/>
        </w:rPr>
        <w:t xml:space="preserve">o pasiune </w:t>
      </w:r>
      <w:r w:rsidR="00F64327" w:rsidRPr="00747A56">
        <w:rPr>
          <w:rFonts w:ascii="Arial" w:hAnsi="Arial" w:cs="Arial"/>
          <w:sz w:val="28"/>
          <w:szCs w:val="28"/>
        </w:rPr>
        <w:t>personala</w:t>
      </w:r>
      <w:r w:rsidRPr="00747A56">
        <w:rPr>
          <w:rFonts w:ascii="Arial" w:hAnsi="Arial" w:cs="Arial"/>
          <w:sz w:val="28"/>
          <w:szCs w:val="28"/>
        </w:rPr>
        <w:t>.</w:t>
      </w:r>
    </w:p>
    <w:p w:rsidR="00E42558" w:rsidRPr="00747A56" w:rsidRDefault="00E42558" w:rsidP="00747A56">
      <w:pPr>
        <w:ind w:firstLine="708"/>
        <w:jc w:val="both"/>
        <w:rPr>
          <w:rFonts w:ascii="Arial" w:hAnsi="Arial" w:cs="Arial"/>
          <w:b/>
          <w:sz w:val="28"/>
          <w:szCs w:val="28"/>
        </w:rPr>
      </w:pPr>
      <w:r w:rsidRPr="00747A56">
        <w:rPr>
          <w:rFonts w:ascii="Arial" w:hAnsi="Arial" w:cs="Arial"/>
          <w:sz w:val="28"/>
          <w:szCs w:val="28"/>
        </w:rPr>
        <w:t>De asemenea pe parcursul realizării acestui proiect mi-am folosit imaginația și creativitatea și sunt convins ca informațiile învățate pe parcurs o să mă ajute si în cariera mea.</w:t>
      </w:r>
    </w:p>
    <w:p w:rsidR="00B1244A" w:rsidRPr="00747A56" w:rsidRDefault="00B1244A" w:rsidP="00747A56">
      <w:pPr>
        <w:rPr>
          <w:rFonts w:ascii="Arial" w:hAnsi="Arial" w:cs="Arial"/>
          <w:sz w:val="28"/>
          <w:szCs w:val="28"/>
        </w:rPr>
      </w:pPr>
    </w:p>
    <w:p w:rsidR="00B1244A" w:rsidRPr="00BC312A" w:rsidRDefault="00B1244A" w:rsidP="00851B70">
      <w:pPr>
        <w:spacing w:after="0" w:line="360" w:lineRule="auto"/>
        <w:jc w:val="both"/>
        <w:rPr>
          <w:rFonts w:ascii="Arial" w:hAnsi="Arial" w:cs="Arial"/>
          <w:sz w:val="28"/>
          <w:szCs w:val="28"/>
        </w:rPr>
      </w:pPr>
    </w:p>
    <w:p w:rsidR="00B1244A" w:rsidRPr="00BC312A" w:rsidRDefault="00B1244A" w:rsidP="00851B70">
      <w:pPr>
        <w:spacing w:after="0" w:line="360" w:lineRule="auto"/>
        <w:jc w:val="both"/>
        <w:rPr>
          <w:rFonts w:ascii="Arial" w:hAnsi="Arial" w:cs="Arial"/>
          <w:sz w:val="28"/>
          <w:szCs w:val="28"/>
        </w:rPr>
      </w:pPr>
    </w:p>
    <w:p w:rsidR="00B1244A" w:rsidRPr="00BC312A" w:rsidRDefault="00B1244A">
      <w:pPr>
        <w:rPr>
          <w:rFonts w:ascii="Arial" w:hAnsi="Arial" w:cs="Arial"/>
          <w:sz w:val="28"/>
          <w:szCs w:val="28"/>
        </w:rPr>
      </w:pPr>
      <w:r w:rsidRPr="00BC312A">
        <w:rPr>
          <w:rFonts w:ascii="Arial" w:hAnsi="Arial" w:cs="Arial"/>
          <w:sz w:val="28"/>
          <w:szCs w:val="28"/>
        </w:rPr>
        <w:br w:type="page"/>
      </w:r>
    </w:p>
    <w:p w:rsidR="00B1244A" w:rsidRPr="00BC312A" w:rsidRDefault="00B1244A" w:rsidP="00B1244A">
      <w:pPr>
        <w:pStyle w:val="Capitol"/>
        <w:rPr>
          <w:rFonts w:ascii="Arial" w:hAnsi="Arial" w:cs="Arial"/>
        </w:rPr>
      </w:pPr>
      <w:bookmarkStart w:id="4" w:name="_Toc129693807"/>
      <w:r w:rsidRPr="00BC312A">
        <w:rPr>
          <w:rFonts w:ascii="Arial" w:hAnsi="Arial" w:cs="Arial"/>
        </w:rPr>
        <w:t>Bibliografie</w:t>
      </w:r>
      <w:bookmarkEnd w:id="4"/>
    </w:p>
    <w:p w:rsidR="009F587F" w:rsidRPr="00BC312A" w:rsidRDefault="009F587F" w:rsidP="009F587F">
      <w:pPr>
        <w:rPr>
          <w:rFonts w:ascii="Arial" w:hAnsi="Arial" w:cs="Arial"/>
        </w:rPr>
      </w:pPr>
    </w:p>
    <w:p w:rsidR="009F587F" w:rsidRPr="00BC312A" w:rsidRDefault="009F587F" w:rsidP="009F587F">
      <w:pPr>
        <w:rPr>
          <w:rFonts w:ascii="Arial" w:hAnsi="Arial" w:cs="Arial"/>
        </w:rPr>
      </w:pPr>
    </w:p>
    <w:p w:rsidR="001872F0" w:rsidRPr="00BC312A" w:rsidRDefault="001872F0" w:rsidP="009F587F">
      <w:pPr>
        <w:rPr>
          <w:rFonts w:ascii="Arial" w:hAnsi="Arial" w:cs="Arial"/>
          <w:b/>
          <w:sz w:val="28"/>
          <w:szCs w:val="28"/>
        </w:rPr>
      </w:pPr>
      <w:r w:rsidRPr="00BC312A">
        <w:rPr>
          <w:rFonts w:ascii="Arial" w:hAnsi="Arial" w:cs="Arial"/>
          <w:sz w:val="28"/>
          <w:szCs w:val="28"/>
        </w:rPr>
        <w:t>Sursele folosite</w:t>
      </w:r>
      <w:r w:rsidR="00BC3329" w:rsidRPr="00BC312A">
        <w:rPr>
          <w:rFonts w:ascii="Arial" w:hAnsi="Arial" w:cs="Arial"/>
          <w:sz w:val="28"/>
          <w:szCs w:val="28"/>
        </w:rPr>
        <w:t xml:space="preserve"> su</w:t>
      </w:r>
      <w:r w:rsidRPr="00BC312A">
        <w:rPr>
          <w:rFonts w:ascii="Arial" w:hAnsi="Arial" w:cs="Arial"/>
          <w:sz w:val="28"/>
          <w:szCs w:val="28"/>
        </w:rPr>
        <w:t>nt:</w:t>
      </w:r>
    </w:p>
    <w:p w:rsidR="00761DF3" w:rsidRPr="005C6806" w:rsidRDefault="00EF6CF4" w:rsidP="00747A56">
      <w:pPr>
        <w:rPr>
          <w:rStyle w:val="Hyperlink"/>
          <w:rFonts w:ascii="Arial" w:hAnsi="Arial" w:cs="Arial"/>
          <w:sz w:val="28"/>
          <w:szCs w:val="28"/>
        </w:rPr>
      </w:pPr>
      <w:hyperlink r:id="rId17" w:history="1">
        <w:r w:rsidR="00761DF3" w:rsidRPr="005C6806">
          <w:rPr>
            <w:rStyle w:val="Hyperlink"/>
            <w:rFonts w:ascii="Arial" w:hAnsi="Arial" w:cs="Arial"/>
            <w:sz w:val="28"/>
            <w:szCs w:val="28"/>
          </w:rPr>
          <w:t>https://www.w3schools.com/html/</w:t>
        </w:r>
      </w:hyperlink>
    </w:p>
    <w:p w:rsidR="005C6806" w:rsidRPr="005C6806" w:rsidRDefault="00EF6CF4" w:rsidP="00747A56">
      <w:pPr>
        <w:rPr>
          <w:rFonts w:ascii="Arial" w:hAnsi="Arial" w:cs="Arial"/>
          <w:sz w:val="28"/>
          <w:szCs w:val="28"/>
        </w:rPr>
      </w:pPr>
      <w:hyperlink r:id="rId18" w:history="1">
        <w:r w:rsidR="005C6806" w:rsidRPr="005C6806">
          <w:rPr>
            <w:rStyle w:val="Hyperlink"/>
            <w:rFonts w:ascii="Arial" w:hAnsi="Arial" w:cs="Arial"/>
            <w:sz w:val="28"/>
            <w:szCs w:val="28"/>
          </w:rPr>
          <w:t>CSS Tutorial (w3schools.com)</w:t>
        </w:r>
      </w:hyperlink>
    </w:p>
    <w:p w:rsidR="005C6806" w:rsidRPr="005C6806" w:rsidRDefault="00EF6CF4" w:rsidP="00747A56">
      <w:pPr>
        <w:rPr>
          <w:rFonts w:ascii="Arial" w:hAnsi="Arial" w:cs="Arial"/>
          <w:sz w:val="28"/>
          <w:szCs w:val="28"/>
        </w:rPr>
      </w:pPr>
      <w:hyperlink r:id="rId19" w:history="1">
        <w:r w:rsidR="005C6806" w:rsidRPr="005C6806">
          <w:rPr>
            <w:rStyle w:val="Hyperlink"/>
            <w:rFonts w:ascii="Arial" w:hAnsi="Arial" w:cs="Arial"/>
            <w:sz w:val="28"/>
            <w:szCs w:val="28"/>
          </w:rPr>
          <w:t>Tinovo | Evadeaza in natura</w:t>
        </w:r>
      </w:hyperlink>
    </w:p>
    <w:p w:rsidR="005C6806" w:rsidRPr="005C6806" w:rsidRDefault="00EF6CF4" w:rsidP="00747A56">
      <w:pPr>
        <w:rPr>
          <w:rFonts w:ascii="Arial" w:hAnsi="Arial" w:cs="Arial"/>
          <w:b/>
          <w:sz w:val="28"/>
          <w:szCs w:val="28"/>
        </w:rPr>
      </w:pPr>
      <w:hyperlink r:id="rId20" w:history="1">
        <w:r w:rsidR="005C6806" w:rsidRPr="005C6806">
          <w:rPr>
            <w:rStyle w:val="Hyperlink"/>
            <w:rFonts w:ascii="Arial" w:hAnsi="Arial" w:cs="Arial"/>
            <w:sz w:val="28"/>
            <w:szCs w:val="28"/>
          </w:rPr>
          <w:t>PHP Tutorial (w3schools.com)</w:t>
        </w:r>
      </w:hyperlink>
    </w:p>
    <w:p w:rsidR="00761DF3" w:rsidRPr="00BC312A" w:rsidRDefault="00761DF3" w:rsidP="00747A56">
      <w:pPr>
        <w:rPr>
          <w:b/>
        </w:rPr>
      </w:pPr>
    </w:p>
    <w:p w:rsidR="00B1244A" w:rsidRPr="00BC312A" w:rsidRDefault="001872F0" w:rsidP="00D36644">
      <w:pPr>
        <w:rPr>
          <w:rFonts w:ascii="Arial" w:hAnsi="Arial" w:cs="Arial"/>
          <w:sz w:val="28"/>
          <w:szCs w:val="28"/>
        </w:rPr>
      </w:pPr>
      <w:r w:rsidRPr="00BC312A">
        <w:t xml:space="preserve"> </w:t>
      </w:r>
    </w:p>
    <w:p w:rsidR="00851B70" w:rsidRPr="00BC312A" w:rsidRDefault="00851B70" w:rsidP="00851B70">
      <w:pPr>
        <w:spacing w:after="0" w:line="360" w:lineRule="auto"/>
        <w:jc w:val="both"/>
        <w:rPr>
          <w:rFonts w:ascii="Arial" w:hAnsi="Arial" w:cs="Arial"/>
          <w:sz w:val="28"/>
          <w:szCs w:val="28"/>
        </w:rPr>
      </w:pPr>
    </w:p>
    <w:sectPr w:rsidR="00851B70" w:rsidRPr="00BC312A" w:rsidSect="00B0407A">
      <w:footerReference w:type="default" r:id="rId21"/>
      <w:pgSz w:w="11906" w:h="16838" w:code="9"/>
      <w:pgMar w:top="1134" w:right="1134" w:bottom="1134" w:left="1418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E552AA" w:rsidRDefault="00E552AA" w:rsidP="00207116">
      <w:pPr>
        <w:spacing w:after="0" w:line="240" w:lineRule="auto"/>
      </w:pPr>
      <w:r>
        <w:separator/>
      </w:r>
    </w:p>
  </w:endnote>
  <w:endnote w:type="continuationSeparator" w:id="0">
    <w:p w:rsidR="00E552AA" w:rsidRDefault="00E552AA" w:rsidP="0020711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207116" w:rsidRDefault="00207116">
    <w:pPr>
      <w:pStyle w:val="Footer"/>
      <w:jc w:val="center"/>
    </w:pPr>
  </w:p>
  <w:p w:rsidR="00207116" w:rsidRDefault="00207116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2064253080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207116" w:rsidRDefault="00207116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D36644">
          <w:rPr>
            <w:noProof/>
          </w:rPr>
          <w:t>13</w:t>
        </w:r>
        <w:r>
          <w:rPr>
            <w:noProof/>
          </w:rPr>
          <w:fldChar w:fldCharType="end"/>
        </w:r>
      </w:p>
    </w:sdtContent>
  </w:sdt>
  <w:p w:rsidR="00207116" w:rsidRDefault="00207116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E552AA" w:rsidRDefault="00E552AA" w:rsidP="00207116">
      <w:pPr>
        <w:spacing w:after="0" w:line="240" w:lineRule="auto"/>
      </w:pPr>
      <w:r>
        <w:separator/>
      </w:r>
    </w:p>
  </w:footnote>
  <w:footnote w:type="continuationSeparator" w:id="0">
    <w:p w:rsidR="00E552AA" w:rsidRDefault="00E552AA" w:rsidP="0020711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DFD0E70"/>
    <w:multiLevelType w:val="hybridMultilevel"/>
    <w:tmpl w:val="500AEE12"/>
    <w:lvl w:ilvl="0" w:tplc="43162336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1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9D32456"/>
    <w:multiLevelType w:val="hybridMultilevel"/>
    <w:tmpl w:val="A08C9854"/>
    <w:lvl w:ilvl="0" w:tplc="8418F02E">
      <w:start w:val="5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690495625">
    <w:abstractNumId w:val="1"/>
  </w:num>
  <w:num w:numId="2" w16cid:durableId="55732377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web"/>
  <w:zoom w:percent="60"/>
  <w:attachedTemplate r:id="rId1"/>
  <w:revisionView w:inkAnnotations="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0407A"/>
    <w:rsid w:val="00020974"/>
    <w:rsid w:val="000D1F36"/>
    <w:rsid w:val="001205EF"/>
    <w:rsid w:val="001359CB"/>
    <w:rsid w:val="00164DC8"/>
    <w:rsid w:val="00180F48"/>
    <w:rsid w:val="001841F9"/>
    <w:rsid w:val="001872F0"/>
    <w:rsid w:val="001977CB"/>
    <w:rsid w:val="00207116"/>
    <w:rsid w:val="002966AA"/>
    <w:rsid w:val="002B76AC"/>
    <w:rsid w:val="00313A9B"/>
    <w:rsid w:val="003218C2"/>
    <w:rsid w:val="00341219"/>
    <w:rsid w:val="00371164"/>
    <w:rsid w:val="003A1B89"/>
    <w:rsid w:val="003B10A0"/>
    <w:rsid w:val="003F6B3D"/>
    <w:rsid w:val="004238E0"/>
    <w:rsid w:val="004948CF"/>
    <w:rsid w:val="004D2336"/>
    <w:rsid w:val="004F5435"/>
    <w:rsid w:val="00513D42"/>
    <w:rsid w:val="0052209D"/>
    <w:rsid w:val="00541D47"/>
    <w:rsid w:val="0056473F"/>
    <w:rsid w:val="005672BF"/>
    <w:rsid w:val="005B4B17"/>
    <w:rsid w:val="005C6806"/>
    <w:rsid w:val="005F1A90"/>
    <w:rsid w:val="005F6CD0"/>
    <w:rsid w:val="00607B0D"/>
    <w:rsid w:val="00610296"/>
    <w:rsid w:val="006455F9"/>
    <w:rsid w:val="00651805"/>
    <w:rsid w:val="00691A98"/>
    <w:rsid w:val="006B6A68"/>
    <w:rsid w:val="007224C2"/>
    <w:rsid w:val="00733D87"/>
    <w:rsid w:val="00747A56"/>
    <w:rsid w:val="00754845"/>
    <w:rsid w:val="00761DF3"/>
    <w:rsid w:val="00761FD7"/>
    <w:rsid w:val="007E0618"/>
    <w:rsid w:val="00825ACD"/>
    <w:rsid w:val="0084734E"/>
    <w:rsid w:val="00851B70"/>
    <w:rsid w:val="00864390"/>
    <w:rsid w:val="008B49F5"/>
    <w:rsid w:val="008B5217"/>
    <w:rsid w:val="008C57F3"/>
    <w:rsid w:val="008D0B64"/>
    <w:rsid w:val="008F0DEA"/>
    <w:rsid w:val="00921B4C"/>
    <w:rsid w:val="0094194C"/>
    <w:rsid w:val="00966569"/>
    <w:rsid w:val="009764B8"/>
    <w:rsid w:val="009944A6"/>
    <w:rsid w:val="009E1FD3"/>
    <w:rsid w:val="009F587F"/>
    <w:rsid w:val="009F596F"/>
    <w:rsid w:val="00A02DD0"/>
    <w:rsid w:val="00A1489F"/>
    <w:rsid w:val="00A27272"/>
    <w:rsid w:val="00A556A3"/>
    <w:rsid w:val="00A617F4"/>
    <w:rsid w:val="00AF08EA"/>
    <w:rsid w:val="00B0407A"/>
    <w:rsid w:val="00B1244A"/>
    <w:rsid w:val="00B464CF"/>
    <w:rsid w:val="00B90B9F"/>
    <w:rsid w:val="00B913C0"/>
    <w:rsid w:val="00B93801"/>
    <w:rsid w:val="00BB6609"/>
    <w:rsid w:val="00BC312A"/>
    <w:rsid w:val="00BC3329"/>
    <w:rsid w:val="00C124EF"/>
    <w:rsid w:val="00C24FBB"/>
    <w:rsid w:val="00C90630"/>
    <w:rsid w:val="00CA4904"/>
    <w:rsid w:val="00D36644"/>
    <w:rsid w:val="00D97BA3"/>
    <w:rsid w:val="00DD5242"/>
    <w:rsid w:val="00DE76DB"/>
    <w:rsid w:val="00E2257B"/>
    <w:rsid w:val="00E40461"/>
    <w:rsid w:val="00E42558"/>
    <w:rsid w:val="00E552AA"/>
    <w:rsid w:val="00E938B9"/>
    <w:rsid w:val="00EC7943"/>
    <w:rsid w:val="00F139E5"/>
    <w:rsid w:val="00F30E94"/>
    <w:rsid w:val="00F64327"/>
    <w:rsid w:val="00F75BCF"/>
    <w:rsid w:val="00F82166"/>
    <w:rsid w:val="00FA4E9D"/>
    <w:rsid w:val="00FB4CA1"/>
    <w:rsid w:val="00FD527D"/>
    <w:rsid w:val="00FF49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o-R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C338ED6"/>
  <w15:docId w15:val="{B2A2D997-F404-4EA2-B0FF-FD9B583FBB6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o-RO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5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F49BA"/>
  </w:style>
  <w:style w:type="paragraph" w:styleId="Heading1">
    <w:name w:val="heading 1"/>
    <w:basedOn w:val="Normal"/>
    <w:next w:val="Normal"/>
    <w:link w:val="Heading1Char"/>
    <w:uiPriority w:val="9"/>
    <w:qFormat/>
    <w:rsid w:val="00B1244A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Capitol">
    <w:name w:val="Capitol"/>
    <w:basedOn w:val="Heading1"/>
    <w:qFormat/>
    <w:rsid w:val="00B1244A"/>
    <w:rPr>
      <w:rFonts w:ascii="Times New Roman" w:hAnsi="Times New Roman" w:cs="Times New Roman"/>
      <w:color w:val="auto"/>
      <w:sz w:val="44"/>
      <w:szCs w:val="44"/>
    </w:rPr>
  </w:style>
  <w:style w:type="paragraph" w:styleId="TOCHeading">
    <w:name w:val="TOC Heading"/>
    <w:basedOn w:val="Heading1"/>
    <w:next w:val="Normal"/>
    <w:uiPriority w:val="39"/>
    <w:unhideWhenUsed/>
    <w:qFormat/>
    <w:rsid w:val="00B1244A"/>
    <w:pPr>
      <w:outlineLvl w:val="9"/>
    </w:pPr>
    <w:rPr>
      <w:lang w:val="en-US"/>
    </w:rPr>
  </w:style>
  <w:style w:type="character" w:customStyle="1" w:styleId="Heading1Char">
    <w:name w:val="Heading 1 Char"/>
    <w:basedOn w:val="DefaultParagraphFont"/>
    <w:link w:val="Heading1"/>
    <w:uiPriority w:val="9"/>
    <w:rsid w:val="00B1244A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OC1">
    <w:name w:val="toc 1"/>
    <w:basedOn w:val="Normal"/>
    <w:next w:val="Normal"/>
    <w:autoRedefine/>
    <w:uiPriority w:val="39"/>
    <w:unhideWhenUsed/>
    <w:rsid w:val="00B1244A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B1244A"/>
    <w:rPr>
      <w:color w:val="0000FF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1244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1244A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20711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07116"/>
  </w:style>
  <w:style w:type="paragraph" w:styleId="Footer">
    <w:name w:val="footer"/>
    <w:basedOn w:val="Normal"/>
    <w:link w:val="FooterChar"/>
    <w:uiPriority w:val="99"/>
    <w:unhideWhenUsed/>
    <w:rsid w:val="0020711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07116"/>
  </w:style>
  <w:style w:type="paragraph" w:styleId="ListParagraph">
    <w:name w:val="List Paragraph"/>
    <w:basedOn w:val="Normal"/>
    <w:uiPriority w:val="34"/>
    <w:qFormat/>
    <w:rsid w:val="00180F48"/>
    <w:pPr>
      <w:ind w:left="720"/>
      <w:contextualSpacing/>
    </w:p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761DF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2580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321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685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07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76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15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63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53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82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00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32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00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79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04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7249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4270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825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29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19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19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57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09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74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58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09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75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93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10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8635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2755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522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84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95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94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23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21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54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39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23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24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21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71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3092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0775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186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32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88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83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43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54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63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82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59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64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03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89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9572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0412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96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67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29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04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35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03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66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58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81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39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41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98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4495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2801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653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32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72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97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27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63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36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36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70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38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58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56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37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58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94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47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89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16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16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23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11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64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00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5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77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41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47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67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1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38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24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26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4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199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03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26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22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3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66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56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0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04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0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2747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4582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27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26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59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49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21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0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8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2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48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60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46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16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1041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3636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360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9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1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19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73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94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59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57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28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46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42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69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4695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2977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878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45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43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49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78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05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06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96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34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6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07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02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6000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6861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761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13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61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70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28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56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90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34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34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14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34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49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2993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4809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373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92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1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5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40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40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81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79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06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81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34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56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 /><Relationship Id="rId13" Type="http://schemas.openxmlformats.org/officeDocument/2006/relationships/image" Target="media/image4.png" /><Relationship Id="rId18" Type="http://schemas.openxmlformats.org/officeDocument/2006/relationships/hyperlink" Target="https://www.w3schools.com/Css/" TargetMode="External" /><Relationship Id="rId3" Type="http://schemas.openxmlformats.org/officeDocument/2006/relationships/numbering" Target="numbering.xml" /><Relationship Id="rId21" Type="http://schemas.openxmlformats.org/officeDocument/2006/relationships/footer" Target="footer2.xml" /><Relationship Id="rId7" Type="http://schemas.openxmlformats.org/officeDocument/2006/relationships/footnotes" Target="footnotes.xml" /><Relationship Id="rId12" Type="http://schemas.openxmlformats.org/officeDocument/2006/relationships/image" Target="media/image3.png" /><Relationship Id="rId17" Type="http://schemas.openxmlformats.org/officeDocument/2006/relationships/hyperlink" Target="https://www.w3schools.com/html/" TargetMode="External" /><Relationship Id="rId2" Type="http://schemas.openxmlformats.org/officeDocument/2006/relationships/customXml" Target="../customXml/item2.xml" /><Relationship Id="rId16" Type="http://schemas.openxmlformats.org/officeDocument/2006/relationships/image" Target="media/image7.png" /><Relationship Id="rId20" Type="http://schemas.openxmlformats.org/officeDocument/2006/relationships/hyperlink" Target="https://www.w3schools.com/php/" TargetMode="External" /><Relationship Id="rId1" Type="http://schemas.openxmlformats.org/officeDocument/2006/relationships/customXml" Target="../customXml/item1.xml" /><Relationship Id="rId6" Type="http://schemas.openxmlformats.org/officeDocument/2006/relationships/webSettings" Target="webSettings.xml" /><Relationship Id="rId11" Type="http://schemas.openxmlformats.org/officeDocument/2006/relationships/image" Target="media/image2.png" /><Relationship Id="rId5" Type="http://schemas.openxmlformats.org/officeDocument/2006/relationships/settings" Target="settings.xml" /><Relationship Id="rId15" Type="http://schemas.openxmlformats.org/officeDocument/2006/relationships/image" Target="media/image6.png" /><Relationship Id="rId23" Type="http://schemas.openxmlformats.org/officeDocument/2006/relationships/theme" Target="theme/theme1.xml" /><Relationship Id="rId10" Type="http://schemas.openxmlformats.org/officeDocument/2006/relationships/image" Target="media/image1.png" /><Relationship Id="rId19" Type="http://schemas.openxmlformats.org/officeDocument/2006/relationships/hyperlink" Target="https://www.tinovo.ro/" TargetMode="External" /><Relationship Id="rId4" Type="http://schemas.openxmlformats.org/officeDocument/2006/relationships/styles" Target="styles.xml" /><Relationship Id="rId9" Type="http://schemas.openxmlformats.org/officeDocument/2006/relationships/footer" Target="footer1.xml" /><Relationship Id="rId14" Type="http://schemas.openxmlformats.org/officeDocument/2006/relationships/image" Target="media/image5.png" /><Relationship Id="rId22" Type="http://schemas.openxmlformats.org/officeDocument/2006/relationships/fontTable" Target="fontTable.xml" 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elevi1.STATIA3A\AppData\Local\Chemistry%20Add-in%20for%20Word\Chemistry%20Gallery\Chem4Word.dotx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 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 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2.xml><?xml version="1.0" encoding="utf-8"?>
<ControlsStorage xmlns="urn:schemas-microsoft-com.VSTO2008Demos.ControlsStorage">
  <Controls>AAEAAAD/////AQAAAAAAAAAMAgAAAEVDaGVtNFdvcmQuQ29yZSwgVmVyc2lvbj0xLjAuMC4wLCBDdWx0dXJlPW5ldXRyYWwsIFB1YmxpY0tleVRva2VuPW51bGwHAQAAAAABAAAAAAAAAAQgQ2hlbTRXb3JkLkNvcmUuQ29udHJvbFByb3BlcnRpZXMCAAAACw==</Controls>
</ControlsStorage>
</file>

<file path=customXml/itemProps1.xml><?xml version="1.0" encoding="utf-8"?>
<ds:datastoreItem xmlns:ds="http://schemas.openxmlformats.org/officeDocument/2006/customXml" ds:itemID="{93ED4BC4-3E26-4D97-A898-88F406663F42}">
  <ds:schemaRefs>
    <ds:schemaRef ds:uri="http://schemas.openxmlformats.org/officeDocument/2006/bibliography"/>
    <ds:schemaRef ds:uri="http://www.w3.org/2000/xmlns/"/>
  </ds:schemaRefs>
</ds:datastoreItem>
</file>

<file path=customXml/itemProps2.xml><?xml version="1.0" encoding="utf-8"?>
<ds:datastoreItem xmlns:ds="http://schemas.openxmlformats.org/officeDocument/2006/customXml" ds:itemID="{F6B9CA17-1749-4FB3-A4A1-4494DBED2691}">
  <ds:schemaRefs>
    <ds:schemaRef ds:uri="urn:schemas-microsoft-com.VSTO2008Demos.ControlsStorage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Chem4Word.dotx</Template>
  <TotalTime>1</TotalTime>
  <Pages>1</Pages>
  <Words>1057</Words>
  <Characters>6031</Characters>
  <Application>Microsoft Office Word</Application>
  <DocSecurity>0</DocSecurity>
  <Lines>50</Lines>
  <Paragraphs>14</Paragraphs>
  <ScaleCrop>false</ScaleCrop>
  <HeadingPairs>
    <vt:vector size="4" baseType="variant">
      <vt:variant>
        <vt:lpstr>Titlu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7074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Virginia</dc:creator>
  <cp:lastModifiedBy>Virginia Popa</cp:lastModifiedBy>
  <cp:revision>2</cp:revision>
  <dcterms:created xsi:type="dcterms:W3CDTF">2023-05-10T20:19:00Z</dcterms:created>
  <dcterms:modified xsi:type="dcterms:W3CDTF">2023-05-10T20:19:00Z</dcterms:modified>
</cp:coreProperties>
</file>